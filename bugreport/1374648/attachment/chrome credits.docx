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5FB1" w14:textId="28BB2B1D" w:rsidR="00F54AAB" w:rsidRDefault="00FE547B" w:rsidP="00FE547B">
      <w:pPr>
        <w:pStyle w:val="Heading1"/>
      </w:pPr>
      <w:r w:rsidRPr="00FE547B">
        <w:t>chrome://credits/</w:t>
      </w:r>
    </w:p>
    <w:p w14:paraId="3E8BD1FA" w14:textId="77777777" w:rsidR="00841DE9" w:rsidRDefault="00841DE9">
      <w:pPr>
        <w:divId w:val="1709522579"/>
        <w:rPr>
          <w:rFonts w:eastAsia="Times New Roman"/>
          <w:sz w:val="24"/>
          <w:szCs w:val="24"/>
        </w:rPr>
      </w:pPr>
      <w:proofErr w:type="spellStart"/>
      <w:r>
        <w:rPr>
          <w:rStyle w:val="page-title"/>
          <w:rFonts w:eastAsia="Times New Roman"/>
          <w:b/>
          <w:bCs/>
          <w:sz w:val="33"/>
          <w:szCs w:val="33"/>
        </w:rPr>
        <w:t>Credits</w:t>
      </w:r>
      <w:hyperlink r:id="rId7" w:history="1">
        <w:r>
          <w:rPr>
            <w:rStyle w:val="Hyperlink"/>
            <w:rFonts w:eastAsia="Times New Roman"/>
          </w:rPr>
          <w:t>Print</w:t>
        </w:r>
        <w:proofErr w:type="spellEnd"/>
      </w:hyperlink>
    </w:p>
    <w:p w14:paraId="150335DF" w14:textId="77777777" w:rsidR="00841DE9" w:rsidRDefault="00841DE9">
      <w:pPr>
        <w:divId w:val="104471337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2-dim General Purpose FFT (Fast Fourier/Cosine/Sine Transform)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Package</w:t>
      </w:r>
      <w:hyperlink r:id="rId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7365B84" w14:textId="77777777" w:rsidR="00841DE9" w:rsidRDefault="00841DE9">
      <w:pPr>
        <w:divId w:val="53794015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@puppeteer/replay</w:t>
      </w:r>
      <w:hyperlink r:id="rId9" w:history="1">
        <w:r>
          <w:rPr>
            <w:rStyle w:val="Hyperlink"/>
            <w:rFonts w:eastAsia="Times New Roman"/>
          </w:rPr>
          <w:t>homepage</w:t>
        </w:r>
      </w:hyperlink>
    </w:p>
    <w:p w14:paraId="3B61B6F0" w14:textId="77777777" w:rsidR="00841DE9" w:rsidRDefault="00841DE9">
      <w:pPr>
        <w:divId w:val="148832460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Abseil</w:t>
      </w:r>
      <w:hyperlink r:id="rId1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B3E2D1" w14:textId="77777777" w:rsidR="00841DE9" w:rsidRDefault="00841DE9">
      <w:pPr>
        <w:divId w:val="124506784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Abseil</w:t>
      </w:r>
      <w:hyperlink r:id="rId1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611264B" w14:textId="77777777" w:rsidR="00841DE9" w:rsidRDefault="00841DE9">
      <w:pPr>
        <w:divId w:val="1769987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absl</w:t>
      </w:r>
      <w:hyperlink r:id="rId1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AF6F832" w14:textId="77777777" w:rsidR="00841DE9" w:rsidRDefault="00841DE9">
      <w:pPr>
        <w:divId w:val="73146154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Accessibility Audit library, from Accessibility Developer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Tools</w:t>
      </w:r>
      <w:hyperlink r:id="rId1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F9C4DB0" w14:textId="77777777" w:rsidR="00841DE9" w:rsidRDefault="00841DE9">
      <w:pPr>
        <w:divId w:val="79406194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Acorn, a tiny, fast JavaScript parser written in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JavaScript.</w:t>
      </w:r>
      <w:hyperlink r:id="rId1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A5D2343" w14:textId="77777777" w:rsidR="00841DE9" w:rsidRDefault="00841DE9">
      <w:pPr>
        <w:divId w:val="60006321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Acorn-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loose</w:t>
      </w:r>
      <w:hyperlink r:id="rId1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21EC8BC" w14:textId="77777777" w:rsidR="00841DE9" w:rsidRDefault="00841DE9">
      <w:pPr>
        <w:divId w:val="104702781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Activity</w:t>
      </w:r>
      <w:hyperlink r:id="rId16" w:anchor="1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207B6D4" w14:textId="77777777" w:rsidR="00841DE9" w:rsidRDefault="00841DE9">
      <w:pPr>
        <w:divId w:val="28339390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Activity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17" w:anchor="1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CFDB763" w14:textId="77777777" w:rsidR="00841DE9" w:rsidRDefault="00841DE9">
      <w:pPr>
        <w:divId w:val="208811533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Alliance for Open Media Video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Codec</w:t>
      </w:r>
      <w:hyperlink r:id="rId1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C7118AB" w14:textId="77777777" w:rsidR="00841DE9" w:rsidRDefault="00841DE9">
      <w:pPr>
        <w:divId w:val="236785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Almost Native Graphics Layer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Engine</w:t>
      </w:r>
      <w:hyperlink r:id="rId1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9CC51CF" w14:textId="77777777" w:rsidR="00841DE9" w:rsidRDefault="00841DE9">
      <w:pPr>
        <w:divId w:val="45776960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American Fuzzy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Lop</w:t>
      </w:r>
      <w:hyperlink r:id="rId2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E6B2513" w14:textId="77777777" w:rsidR="00841DE9" w:rsidRDefault="00841DE9">
      <w:pPr>
        <w:divId w:val="52968876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</w:t>
      </w:r>
      <w:hyperlink r:id="rId2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F7A308D" w14:textId="77777777" w:rsidR="00841DE9" w:rsidRDefault="00841DE9">
      <w:pPr>
        <w:divId w:val="101869698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App Startup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Runtime</w:t>
      </w:r>
      <w:hyperlink r:id="rId22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DA58B95" w14:textId="77777777" w:rsidR="00841DE9" w:rsidRDefault="00841DE9">
      <w:pPr>
        <w:divId w:val="7466821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AppCompat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23" w:anchor="1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2E89E6F" w14:textId="77777777" w:rsidR="00841DE9" w:rsidRDefault="00841DE9">
      <w:pPr>
        <w:divId w:val="199617727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AppCompat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Library v7</w:t>
      </w:r>
      <w:hyperlink r:id="rId24" w:history="1">
        <w:r>
          <w:rPr>
            <w:rStyle w:val="Hyperlink"/>
            <w:rFonts w:eastAsia="Times New Roman"/>
          </w:rPr>
          <w:t>homepage</w:t>
        </w:r>
      </w:hyperlink>
    </w:p>
    <w:p w14:paraId="5112D0DB" w14:textId="77777777" w:rsidR="00841DE9" w:rsidRDefault="00841DE9">
      <w:pPr>
        <w:divId w:val="26970528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Arch-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25" w:anchor="2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9E334CD" w14:textId="77777777" w:rsidR="00841DE9" w:rsidRDefault="00841DE9">
      <w:pPr>
        <w:divId w:val="197108457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Arch-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2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C6D951B" w14:textId="77777777" w:rsidR="00841DE9" w:rsidRDefault="00841DE9">
      <w:pPr>
        <w:divId w:val="67496003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Arch-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Runtime</w:t>
      </w:r>
      <w:hyperlink r:id="rId27" w:anchor="2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2FE1796" w14:textId="77777777" w:rsidR="00841DE9" w:rsidRDefault="00841DE9">
      <w:pPr>
        <w:divId w:val="16058280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Arch-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Runtime</w:t>
      </w:r>
      <w:hyperlink r:id="rId2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8DB82D3" w14:textId="77777777" w:rsidR="00841DE9" w:rsidRDefault="00841DE9">
      <w:pPr>
        <w:divId w:val="87885949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ConstraintLayout</w:t>
      </w:r>
      <w:hyperlink r:id="rId2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836AE5F" w14:textId="77777777" w:rsidR="00841DE9" w:rsidRDefault="00841DE9">
      <w:pPr>
        <w:divId w:val="17269151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ConstraintLayout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Core</w:t>
      </w:r>
      <w:hyperlink r:id="rId3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4CC448F" w14:textId="77777777" w:rsidR="00841DE9" w:rsidRDefault="00841DE9">
      <w:pPr>
        <w:divId w:val="28739753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Crazy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Linker</w:t>
      </w:r>
      <w:hyperlink r:id="rId3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B6EF7D1" w14:textId="77777777" w:rsidR="00841DE9" w:rsidRDefault="00841DE9">
      <w:pPr>
        <w:divId w:val="18221264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DB</w:t>
      </w:r>
      <w:hyperlink r:id="rId32" w:anchor="2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B25ECE9" w14:textId="77777777" w:rsidR="00841DE9" w:rsidRDefault="00841DE9">
      <w:pPr>
        <w:divId w:val="11475824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Emoji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hyperlink r:id="rId33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8FE7459" w14:textId="77777777" w:rsidR="00841DE9" w:rsidRDefault="00841DE9">
      <w:pPr>
        <w:divId w:val="87577707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Emoji2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hyperlink r:id="rId34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4C23BAB" w14:textId="77777777" w:rsidR="00841DE9" w:rsidRDefault="00841DE9">
      <w:pPr>
        <w:divId w:val="117696380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Emoji2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view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helpers</w:t>
      </w:r>
      <w:hyperlink r:id="rId35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A77F7F2" w14:textId="77777777" w:rsidR="00841DE9" w:rsidRDefault="00841DE9">
      <w:pPr>
        <w:divId w:val="158067757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Explicit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Synchronization</w:t>
      </w:r>
      <w:hyperlink r:id="rId3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76FDD40" w14:textId="77777777" w:rsidR="00841DE9" w:rsidRDefault="00841DE9">
      <w:pPr>
        <w:divId w:val="202401759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FloatProperty</w:t>
      </w:r>
      <w:hyperlink r:id="rId3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987AE07" w14:textId="77777777" w:rsidR="00841DE9" w:rsidRDefault="00841DE9">
      <w:pPr>
        <w:divId w:val="82374025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38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52C0AD9" w14:textId="77777777" w:rsidR="00841DE9" w:rsidRDefault="00841DE9">
      <w:pPr>
        <w:divId w:val="132107998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LiveData</w:t>
      </w:r>
      <w:hyperlink r:id="rId39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5A90B8A" w14:textId="77777777" w:rsidR="00841DE9" w:rsidRDefault="00841DE9">
      <w:pPr>
        <w:divId w:val="37377167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LiveData</w:t>
      </w:r>
      <w:hyperlink r:id="rId4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12C6568" w14:textId="77777777" w:rsidR="00841DE9" w:rsidRDefault="00841DE9">
      <w:pPr>
        <w:divId w:val="100512844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LiveData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Core</w:t>
      </w:r>
      <w:hyperlink r:id="rId41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F3B0A10" w14:textId="77777777" w:rsidR="00841DE9" w:rsidRDefault="00841DE9">
      <w:pPr>
        <w:divId w:val="64554727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LiveData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Core</w:t>
      </w:r>
      <w:hyperlink r:id="rId4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6FE0C5C" w14:textId="77777777" w:rsidR="00841DE9" w:rsidRDefault="00841DE9">
      <w:pPr>
        <w:divId w:val="158795858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Process</w:t>
      </w:r>
      <w:hyperlink r:id="rId43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B2D0BB4" w14:textId="77777777" w:rsidR="00841DE9" w:rsidRDefault="00841DE9">
      <w:pPr>
        <w:divId w:val="95375399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Runtime</w:t>
      </w:r>
      <w:hyperlink r:id="rId44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A26A98C" w14:textId="77777777" w:rsidR="00841DE9" w:rsidRDefault="00841DE9">
      <w:pPr>
        <w:divId w:val="67183629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Runtime</w:t>
      </w:r>
      <w:hyperlink r:id="rId4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8431955" w14:textId="77777777" w:rsidR="00841DE9" w:rsidRDefault="00841DE9">
      <w:pPr>
        <w:divId w:val="48863691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ViewModel</w:t>
      </w:r>
      <w:hyperlink r:id="rId46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12F9192" w14:textId="77777777" w:rsidR="00841DE9" w:rsidRDefault="00841DE9">
      <w:pPr>
        <w:divId w:val="160006820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ViewModel</w:t>
      </w:r>
      <w:hyperlink r:id="rId4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8F050A7" w14:textId="77777777" w:rsidR="00841DE9" w:rsidRDefault="00841DE9">
      <w:pPr>
        <w:divId w:val="73354856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ViewModel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48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652DC81" w14:textId="77777777" w:rsidR="00841DE9" w:rsidRDefault="00841DE9">
      <w:pPr>
        <w:divId w:val="38353049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ViewModel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with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SavedState</w:t>
      </w:r>
      <w:hyperlink r:id="rId49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3E1FF6E" w14:textId="77777777" w:rsidR="00841DE9" w:rsidRDefault="00841DE9">
      <w:pPr>
        <w:divId w:val="147024391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Lifecycle-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50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010EC24" w14:textId="77777777" w:rsidR="00841DE9" w:rsidRDefault="00841DE9">
      <w:pPr>
        <w:divId w:val="19146025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Lifecycle-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5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43FD801" w14:textId="77777777" w:rsidR="00841DE9" w:rsidRDefault="00841DE9">
      <w:pPr>
        <w:divId w:val="81245329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Lifecycle-Common for Java 8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Language</w:t>
      </w:r>
      <w:hyperlink r:id="rId52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4E574F" w14:textId="77777777" w:rsidR="00841DE9" w:rsidRDefault="00841DE9">
      <w:pPr>
        <w:divId w:val="191426936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Lifecycle-Common for Java 8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Language</w:t>
      </w:r>
      <w:hyperlink r:id="rId5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8785AFA" w14:textId="77777777" w:rsidR="00841DE9" w:rsidRDefault="00841DE9">
      <w:pPr>
        <w:divId w:val="16810126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MediaRouter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4" w:anchor="1.4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C46E42A" w14:textId="77777777" w:rsidR="00841DE9" w:rsidRDefault="00841DE9">
      <w:pPr>
        <w:divId w:val="20041053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Multi-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6ABF3B4" w14:textId="77777777" w:rsidR="00841DE9" w:rsidRDefault="00841DE9">
      <w:pPr>
        <w:divId w:val="205561627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Multi-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DB10F11" w14:textId="77777777" w:rsidR="00841DE9" w:rsidRDefault="00841DE9">
      <w:pPr>
        <w:divId w:val="50024178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5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C9BCE5F" w14:textId="77777777" w:rsidR="00841DE9" w:rsidRDefault="00841DE9">
      <w:pPr>
        <w:divId w:val="206452459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Open Source Project - App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049127E" w14:textId="77777777" w:rsidR="00841DE9" w:rsidRDefault="00841DE9">
      <w:pPr>
        <w:divId w:val="85492453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Resource Inspection -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59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E57288B" w14:textId="77777777" w:rsidR="00841DE9" w:rsidRDefault="00841DE9">
      <w:pPr>
        <w:divId w:val="13017880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Resources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60" w:anchor="1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BB1BE3" w14:textId="77777777" w:rsidR="00841DE9" w:rsidRDefault="00841DE9">
      <w:pPr>
        <w:divId w:val="19689816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Room-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61" w:anchor="2.5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529AEEE" w14:textId="77777777" w:rsidR="00841DE9" w:rsidRDefault="00841DE9">
      <w:pPr>
        <w:divId w:val="168547759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Room-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Runtime</w:t>
      </w:r>
      <w:hyperlink r:id="rId62" w:anchor="2.5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28E038" w14:textId="77777777" w:rsidR="00841DE9" w:rsidRDefault="00841DE9">
      <w:pPr>
        <w:divId w:val="149160201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SDK</w:t>
      </w:r>
      <w:hyperlink r:id="rId6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A2E6C35" w14:textId="77777777" w:rsidR="00841DE9" w:rsidRDefault="00841DE9">
      <w:pPr>
        <w:divId w:val="162176198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SDK</w:t>
      </w:r>
      <w:hyperlink r:id="rId6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1F9F902" w14:textId="77777777" w:rsidR="00841DE9" w:rsidRDefault="00841DE9">
      <w:pPr>
        <w:divId w:val="20521877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6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DD28DB5" w14:textId="77777777" w:rsidR="00841DE9" w:rsidRDefault="00841DE9">
      <w:pPr>
        <w:divId w:val="168350572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6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931345" w14:textId="77777777" w:rsidR="00841DE9" w:rsidRDefault="00841DE9">
      <w:pPr>
        <w:divId w:val="165525890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6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25738F2" w14:textId="77777777" w:rsidR="00841DE9" w:rsidRDefault="00841DE9">
      <w:pPr>
        <w:divId w:val="177648598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6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73097EC" w14:textId="77777777" w:rsidR="00841DE9" w:rsidRDefault="00841DE9">
      <w:pPr>
        <w:divId w:val="205595706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6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4103D0" w14:textId="77777777" w:rsidR="00841DE9" w:rsidRDefault="00841DE9">
      <w:pPr>
        <w:divId w:val="39832830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7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F3C1C8E" w14:textId="77777777" w:rsidR="00841DE9" w:rsidRDefault="00841DE9">
      <w:pPr>
        <w:divId w:val="48771914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7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0202CD6" w14:textId="77777777" w:rsidR="00841DE9" w:rsidRDefault="00841DE9">
      <w:pPr>
        <w:divId w:val="209519746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7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D64B887" w14:textId="77777777" w:rsidR="00841DE9" w:rsidRDefault="00841DE9">
      <w:pPr>
        <w:divId w:val="29367571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7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C07E204" w14:textId="77777777" w:rsidR="00841DE9" w:rsidRDefault="00841DE9">
      <w:pPr>
        <w:divId w:val="207758940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7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5769E87" w14:textId="77777777" w:rsidR="00841DE9" w:rsidRDefault="00841DE9">
      <w:pPr>
        <w:divId w:val="23871291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SDK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NDK</w:t>
      </w:r>
      <w:hyperlink r:id="rId7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2AC6A2D" w14:textId="77777777" w:rsidR="00841DE9" w:rsidRDefault="00841DE9">
      <w:pPr>
        <w:divId w:val="155099188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AnimatedVectorDrawable</w:t>
      </w:r>
      <w:hyperlink r:id="rId7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B71FE9D" w14:textId="77777777" w:rsidR="00841DE9" w:rsidRDefault="00841DE9">
      <w:pPr>
        <w:divId w:val="161821676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AnimatedVectorDrawable</w:t>
      </w:r>
      <w:hyperlink r:id="rId77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F41A4B3" w14:textId="77777777" w:rsidR="00841DE9" w:rsidRDefault="00841DE9">
      <w:pPr>
        <w:divId w:val="111660405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Animation</w:t>
      </w:r>
      <w:hyperlink r:id="rId78" w:anchor="1.0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45854CC" w14:textId="77777777" w:rsidR="00841DE9" w:rsidRDefault="00841DE9">
      <w:pPr>
        <w:divId w:val="180966981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CardView</w:t>
      </w:r>
      <w:hyperlink r:id="rId79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B9F3FF" w14:textId="77777777" w:rsidR="00841DE9" w:rsidRDefault="00841DE9">
      <w:pPr>
        <w:divId w:val="44901181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CardView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v7</w:t>
      </w:r>
      <w:hyperlink r:id="rId80" w:history="1">
        <w:r>
          <w:rPr>
            <w:rStyle w:val="Hyperlink"/>
            <w:rFonts w:eastAsia="Times New Roman"/>
          </w:rPr>
          <w:t>homepage</w:t>
        </w:r>
      </w:hyperlink>
    </w:p>
    <w:p w14:paraId="77D247F6" w14:textId="77777777" w:rsidR="00841DE9" w:rsidRDefault="00841DE9">
      <w:pPr>
        <w:divId w:val="189111160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Custom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Tabs</w:t>
      </w:r>
      <w:hyperlink r:id="rId81" w:anchor="1.5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91FAFC3" w14:textId="77777777" w:rsidR="00841DE9" w:rsidRDefault="00841DE9">
      <w:pPr>
        <w:divId w:val="82058280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DynamicAnimation</w:t>
      </w:r>
      <w:hyperlink r:id="rId82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FA6AE5F" w14:textId="77777777" w:rsidR="00841DE9" w:rsidRDefault="00841DE9">
      <w:pPr>
        <w:divId w:val="65372604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ExifInterface</w:t>
      </w:r>
      <w:hyperlink r:id="rId83" w:anchor="1.4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87C46E2" w14:textId="77777777" w:rsidR="00841DE9" w:rsidRDefault="00841DE9">
      <w:pPr>
        <w:divId w:val="204921106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Grid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Layout</w:t>
      </w:r>
      <w:hyperlink r:id="rId84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B813CF" w14:textId="77777777" w:rsidR="00841DE9" w:rsidRDefault="00841DE9">
      <w:pPr>
        <w:divId w:val="58067680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Leanback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v17</w:t>
      </w:r>
      <w:hyperlink r:id="rId85" w:anchor="1.2.0-SNAPSHOT" w:history="1">
        <w:r>
          <w:rPr>
            <w:rStyle w:val="Hyperlink"/>
            <w:rFonts w:eastAsia="Times New Roman"/>
          </w:rPr>
          <w:t>homepage</w:t>
        </w:r>
      </w:hyperlink>
    </w:p>
    <w:p w14:paraId="2ADCBF85" w14:textId="77777777" w:rsidR="00841DE9" w:rsidRDefault="00841DE9">
      <w:pPr>
        <w:divId w:val="128257114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8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1AC2A8E" w14:textId="77777777" w:rsidR="00841DE9" w:rsidRDefault="00841DE9">
      <w:pPr>
        <w:divId w:val="201163833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87" w:anchor="1.5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4E9703C" w14:textId="77777777" w:rsidR="00841DE9" w:rsidRDefault="00841DE9">
      <w:pPr>
        <w:divId w:val="183503107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Async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Layout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Inflater</w:t>
      </w:r>
      <w:hyperlink r:id="rId8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A83A84E" w14:textId="77777777" w:rsidR="00841DE9" w:rsidRDefault="00841DE9">
      <w:pPr>
        <w:divId w:val="74830622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Async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Layout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Inflater</w:t>
      </w:r>
      <w:hyperlink r:id="rId89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7DC9193" w14:textId="77777777" w:rsidR="00841DE9" w:rsidRDefault="00841DE9">
      <w:pPr>
        <w:divId w:val="191392734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collections</w:t>
      </w:r>
      <w:hyperlink r:id="rId9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3C99B0F" w14:textId="77777777" w:rsidR="00841DE9" w:rsidRDefault="00841DE9">
      <w:pPr>
        <w:divId w:val="115279162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collections</w:t>
      </w:r>
      <w:hyperlink r:id="rId91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84E3C15" w14:textId="77777777" w:rsidR="00841DE9" w:rsidRDefault="00841DE9">
      <w:pPr>
        <w:divId w:val="132304892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hyperlink r:id="rId9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C63BCDC" w14:textId="77777777" w:rsidR="00841DE9" w:rsidRDefault="00841DE9">
      <w:pPr>
        <w:divId w:val="104224781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hyperlink r:id="rId93" w:anchor="1.9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951057D" w14:textId="77777777" w:rsidR="00841DE9" w:rsidRDefault="00841DE9">
      <w:pPr>
        <w:divId w:val="147995677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Coordinator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Layout</w:t>
      </w:r>
      <w:hyperlink r:id="rId9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44C3D6B" w14:textId="77777777" w:rsidR="00841DE9" w:rsidRDefault="00841DE9">
      <w:pPr>
        <w:divId w:val="178962163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Coordinator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Layout</w:t>
      </w:r>
      <w:hyperlink r:id="rId95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BDCDD67" w14:textId="77777777" w:rsidR="00841DE9" w:rsidRDefault="00841DE9">
      <w:pPr>
        <w:divId w:val="32652249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core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UI</w:t>
      </w:r>
      <w:hyperlink r:id="rId9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326A6B6" w14:textId="77777777" w:rsidR="00841DE9" w:rsidRDefault="00841DE9">
      <w:pPr>
        <w:divId w:val="13175836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core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utils</w:t>
      </w:r>
      <w:hyperlink r:id="rId9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CD67C57" w14:textId="77777777" w:rsidR="00841DE9" w:rsidRDefault="00841DE9">
      <w:pPr>
        <w:divId w:val="97657130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Cursor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Adapter</w:t>
      </w:r>
      <w:hyperlink r:id="rId9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B6D08D9" w14:textId="77777777" w:rsidR="00841DE9" w:rsidRDefault="00841DE9">
      <w:pPr>
        <w:divId w:val="93948905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Cursor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Adapter</w:t>
      </w:r>
      <w:hyperlink r:id="rId99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0F92E3F" w14:textId="77777777" w:rsidR="00841DE9" w:rsidRDefault="00841DE9">
      <w:pPr>
        <w:divId w:val="179740825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Custom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</w:t>
      </w:r>
      <w:hyperlink r:id="rId10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6FF051" w14:textId="77777777" w:rsidR="00841DE9" w:rsidRDefault="00841DE9">
      <w:pPr>
        <w:divId w:val="25586622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Custom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</w:t>
      </w:r>
      <w:hyperlink r:id="rId101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B632D90" w14:textId="77777777" w:rsidR="00841DE9" w:rsidRDefault="00841DE9">
      <w:pPr>
        <w:divId w:val="17218216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Custom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</w:t>
      </w:r>
      <w:hyperlink r:id="rId102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6D7DADD" w14:textId="77777777" w:rsidR="00841DE9" w:rsidRDefault="00841DE9">
      <w:pPr>
        <w:divId w:val="185349176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Document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File</w:t>
      </w:r>
      <w:hyperlink r:id="rId10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1F3F2D4" w14:textId="77777777" w:rsidR="00841DE9" w:rsidRDefault="00841DE9">
      <w:pPr>
        <w:divId w:val="37362339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Document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File</w:t>
      </w:r>
      <w:hyperlink r:id="rId104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6B77EBE" w14:textId="77777777" w:rsidR="00841DE9" w:rsidRDefault="00841DE9">
      <w:pPr>
        <w:divId w:val="35608071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Drawer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Layout</w:t>
      </w:r>
      <w:hyperlink r:id="rId10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885FCB0" w14:textId="77777777" w:rsidR="00841DE9" w:rsidRDefault="00841DE9">
      <w:pPr>
        <w:divId w:val="4679969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Drawer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Layout</w:t>
      </w:r>
      <w:hyperlink r:id="rId106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73BD895" w14:textId="77777777" w:rsidR="00841DE9" w:rsidRDefault="00841DE9">
      <w:pPr>
        <w:divId w:val="206119859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fragment</w:t>
      </w:r>
      <w:hyperlink r:id="rId10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DF0B481" w14:textId="77777777" w:rsidR="00841DE9" w:rsidRDefault="00841DE9">
      <w:pPr>
        <w:divId w:val="33970378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fragment</w:t>
      </w:r>
      <w:hyperlink r:id="rId108" w:anchor="1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64993C1" w14:textId="77777777" w:rsidR="00841DE9" w:rsidRDefault="00841DE9">
      <w:pPr>
        <w:divId w:val="187087276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Interpolators</w:t>
      </w:r>
      <w:hyperlink r:id="rId10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FB61340" w14:textId="77777777" w:rsidR="00841DE9" w:rsidRDefault="00841DE9">
      <w:pPr>
        <w:divId w:val="55948737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Interpolators</w:t>
      </w:r>
      <w:hyperlink r:id="rId110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70D6AAC" w14:textId="77777777" w:rsidR="00841DE9" w:rsidRDefault="00841DE9">
      <w:pPr>
        <w:divId w:val="154455764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loader</w:t>
      </w:r>
      <w:hyperlink r:id="rId11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8C21C08" w14:textId="77777777" w:rsidR="00841DE9" w:rsidRDefault="00841DE9">
      <w:pPr>
        <w:divId w:val="2602903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loader</w:t>
      </w:r>
      <w:hyperlink r:id="rId112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9BA26AF" w14:textId="77777777" w:rsidR="00841DE9" w:rsidRDefault="00841DE9">
      <w:pPr>
        <w:divId w:val="147594495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Local Broadcast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Manager</w:t>
      </w:r>
      <w:hyperlink r:id="rId11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56B083A" w14:textId="77777777" w:rsidR="00841DE9" w:rsidRDefault="00841DE9">
      <w:pPr>
        <w:divId w:val="187950876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media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hyperlink r:id="rId11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6276E31" w14:textId="77777777" w:rsidR="00841DE9" w:rsidRDefault="00841DE9">
      <w:pPr>
        <w:divId w:val="200076546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media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compat</w:t>
      </w:r>
      <w:hyperlink r:id="rId115" w:anchor="1.7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1BB0E78" w14:textId="77777777" w:rsidR="00841DE9" w:rsidRDefault="00841DE9">
      <w:pPr>
        <w:divId w:val="15927865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Print</w:t>
      </w:r>
      <w:hyperlink r:id="rId11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026BBB5" w14:textId="77777777" w:rsidR="00841DE9" w:rsidRDefault="00841DE9">
      <w:pPr>
        <w:divId w:val="196761806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Print</w:t>
      </w:r>
      <w:hyperlink r:id="rId117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8FBC560" w14:textId="77777777" w:rsidR="00841DE9" w:rsidRDefault="00841DE9">
      <w:pPr>
        <w:divId w:val="87662733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Sliding Pane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Layout</w:t>
      </w:r>
      <w:hyperlink r:id="rId11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DCFF4AC" w14:textId="77777777" w:rsidR="00841DE9" w:rsidRDefault="00841DE9">
      <w:pPr>
        <w:divId w:val="110873988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Sliding Pane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Layout</w:t>
      </w:r>
      <w:hyperlink r:id="rId119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DEA3D48" w14:textId="77777777" w:rsidR="00841DE9" w:rsidRDefault="00841DE9">
      <w:pPr>
        <w:divId w:val="185475683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Android Support Library v4</w:t>
      </w:r>
      <w:hyperlink r:id="rId120" w:history="1">
        <w:r>
          <w:rPr>
            <w:rStyle w:val="Hyperlink"/>
            <w:rFonts w:eastAsia="Times New Roman"/>
          </w:rPr>
          <w:t>homepage</w:t>
        </w:r>
      </w:hyperlink>
    </w:p>
    <w:p w14:paraId="2E3DC1FB" w14:textId="77777777" w:rsidR="00841DE9" w:rsidRDefault="00841DE9">
      <w:pPr>
        <w:divId w:val="142064231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View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Pager</w:t>
      </w:r>
      <w:hyperlink r:id="rId12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2479753" w14:textId="77777777" w:rsidR="00841DE9" w:rsidRDefault="00841DE9">
      <w:pPr>
        <w:divId w:val="36440349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Library View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Pager</w:t>
      </w:r>
      <w:hyperlink r:id="rId122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F84F629" w14:textId="77777777" w:rsidR="00841DE9" w:rsidRDefault="00841DE9">
      <w:pPr>
        <w:divId w:val="84262083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Palette</w:t>
      </w:r>
      <w:hyperlink r:id="rId123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AE466C7" w14:textId="77777777" w:rsidR="00841DE9" w:rsidRDefault="00841DE9">
      <w:pPr>
        <w:divId w:val="44230800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RecyclerView</w:t>
      </w:r>
      <w:hyperlink r:id="rId124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74798A3" w14:textId="77777777" w:rsidR="00841DE9" w:rsidRDefault="00841DE9">
      <w:pPr>
        <w:divId w:val="17087613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RecyclerView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v7</w:t>
      </w:r>
      <w:hyperlink r:id="rId125" w:history="1">
        <w:r>
          <w:rPr>
            <w:rStyle w:val="Hyperlink"/>
            <w:rFonts w:eastAsia="Times New Roman"/>
          </w:rPr>
          <w:t>homepage</w:t>
        </w:r>
      </w:hyperlink>
    </w:p>
    <w:p w14:paraId="10B795D6" w14:textId="77777777" w:rsidR="00841DE9" w:rsidRDefault="00841DE9">
      <w:pPr>
        <w:divId w:val="67538071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SQLite - Framework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Implementation</w:t>
      </w:r>
      <w:hyperlink r:id="rId126" w:anchor="2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DFBE684" w14:textId="77777777" w:rsidR="00841DE9" w:rsidRDefault="00841DE9">
      <w:pPr>
        <w:divId w:val="211937161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TV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Provider</w:t>
      </w:r>
      <w:hyperlink r:id="rId127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3C7437F" w14:textId="77777777" w:rsidR="00841DE9" w:rsidRDefault="00841DE9">
      <w:pPr>
        <w:divId w:val="7918343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VectorDrawable</w:t>
      </w:r>
      <w:hyperlink r:id="rId12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E754E8E" w14:textId="77777777" w:rsidR="00841DE9" w:rsidRDefault="00841DE9">
      <w:pPr>
        <w:divId w:val="124390486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VectorDrawable</w:t>
      </w:r>
      <w:hyperlink r:id="rId129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5537B52" w14:textId="77777777" w:rsidR="00841DE9" w:rsidRDefault="00841DE9">
      <w:pPr>
        <w:divId w:val="23161983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System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SDK</w:t>
      </w:r>
      <w:hyperlink r:id="rId13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EAEDB8B" w14:textId="77777777" w:rsidR="00841DE9" w:rsidRDefault="00841DE9">
      <w:pPr>
        <w:divId w:val="136374842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Tracing</w:t>
      </w:r>
      <w:hyperlink r:id="rId131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5294CC4" w14:textId="77777777" w:rsidR="00841DE9" w:rsidRDefault="00841DE9">
      <w:pPr>
        <w:divId w:val="80481105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Transition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13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C730346" w14:textId="77777777" w:rsidR="00841DE9" w:rsidRDefault="00841DE9">
      <w:pPr>
        <w:divId w:val="158749156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Android Transition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133" w:anchor="1.5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35168DF" w14:textId="77777777" w:rsidR="00841DE9" w:rsidRDefault="00841DE9">
      <w:pPr>
        <w:divId w:val="166311797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android_annotations</w:t>
      </w:r>
      <w:hyperlink r:id="rId13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531280D" w14:textId="77777777" w:rsidR="00841DE9" w:rsidRDefault="00841DE9">
      <w:pPr>
        <w:divId w:val="135495987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Futures</w:t>
      </w:r>
      <w:hyperlink r:id="rId135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9DA4A13" w14:textId="77777777" w:rsidR="00841DE9" w:rsidRDefault="00841DE9">
      <w:pPr>
        <w:divId w:val="92715045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Leanback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Grid</w:t>
      </w:r>
      <w:hyperlink r:id="rId136" w:anchor="1.0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6587C17" w14:textId="77777777" w:rsidR="00841DE9" w:rsidRDefault="00841DE9">
      <w:pPr>
        <w:divId w:val="176437352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Leanback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Preference</w:t>
      </w:r>
      <w:hyperlink r:id="rId137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B9D593E" w14:textId="77777777" w:rsidR="00841DE9" w:rsidRDefault="00841DE9">
      <w:pPr>
        <w:divId w:val="82262084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Preference</w:t>
      </w:r>
      <w:hyperlink r:id="rId138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E758607" w14:textId="77777777" w:rsidR="00841DE9" w:rsidRDefault="00841DE9">
      <w:pPr>
        <w:divId w:val="110141082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Widget ViewPager2</w:t>
      </w:r>
      <w:hyperlink r:id="rId139" w:anchor="1.2.0-SNAPSHOT" w:history="1">
        <w:r>
          <w:rPr>
            <w:rStyle w:val="Hyperlink"/>
            <w:rFonts w:eastAsia="Times New Roman"/>
          </w:rPr>
          <w:t>homepage</w:t>
        </w:r>
      </w:hyperlink>
    </w:p>
    <w:p w14:paraId="4DA3809A" w14:textId="77777777" w:rsidR="00841DE9" w:rsidRDefault="00841DE9">
      <w:pPr>
        <w:divId w:val="85226226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androidx.customview:poolingcontainer</w:t>
      </w:r>
      <w:hyperlink r:id="rId140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489676B" w14:textId="77777777" w:rsidR="00841DE9" w:rsidRDefault="00841DE9">
      <w:pPr>
        <w:divId w:val="11241093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androidx_test</w:t>
      </w:r>
      <w:hyperlink r:id="rId14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65134AE" w14:textId="77777777" w:rsidR="00841DE9" w:rsidRDefault="00841DE9">
      <w:pPr>
        <w:divId w:val="20854271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Animal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Sniffer</w:t>
      </w:r>
      <w:hyperlink r:id="rId14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45EFBFC" w14:textId="77777777" w:rsidR="00841DE9" w:rsidRDefault="00841DE9">
      <w:pPr>
        <w:divId w:val="186636304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Animal Sniffer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14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AF5C74A" w14:textId="77777777" w:rsidR="00841DE9" w:rsidRDefault="00841DE9">
      <w:pPr>
        <w:divId w:val="79537217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animal_sniffer</w:t>
      </w:r>
      <w:hyperlink r:id="rId14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1EB4C6E" w14:textId="77777777" w:rsidR="00841DE9" w:rsidRDefault="00841DE9">
      <w:pPr>
        <w:divId w:val="46524678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AOSP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rastermill</w:t>
      </w:r>
      <w:hyperlink r:id="rId14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ADFFD30" w14:textId="77777777" w:rsidR="00841DE9" w:rsidRDefault="00841DE9">
      <w:pPr>
        <w:divId w:val="188771541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apache_commons_codec</w:t>
      </w:r>
      <w:hyperlink r:id="rId14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010390" w14:textId="77777777" w:rsidR="00841DE9" w:rsidRDefault="00841DE9">
      <w:pPr>
        <w:divId w:val="139620092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apksig</w:t>
      </w:r>
      <w:hyperlink r:id="rId14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7F27F27" w14:textId="77777777" w:rsidR="00841DE9" w:rsidRDefault="00841DE9">
      <w:pPr>
        <w:divId w:val="59817255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ARCore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SDK</w:t>
      </w:r>
      <w:hyperlink r:id="rId14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D050530" w14:textId="77777777" w:rsidR="00841DE9" w:rsidRDefault="00841DE9">
      <w:pPr>
        <w:divId w:val="136933698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ARCore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SDK client library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Chrome</w:t>
      </w:r>
      <w:hyperlink r:id="rId149" w:anchor="dependencies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A4CC65" w14:textId="77777777" w:rsidR="00841DE9" w:rsidRDefault="00841DE9">
      <w:pPr>
        <w:divId w:val="57235251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ARM_NEON_2_x86_SSE</w:t>
      </w:r>
      <w:hyperlink r:id="rId150" w:history="1">
        <w:r>
          <w:rPr>
            <w:rStyle w:val="Hyperlink"/>
            <w:rFonts w:eastAsia="Times New Roman"/>
          </w:rPr>
          <w:t>homepage</w:t>
        </w:r>
      </w:hyperlink>
    </w:p>
    <w:p w14:paraId="3141FCE2" w14:textId="77777777" w:rsidR="00841DE9" w:rsidRDefault="00841DE9">
      <w:pPr>
        <w:divId w:val="13094974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auth_kit</w:t>
      </w:r>
      <w:hyperlink r:id="rId15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B8F3ACD" w14:textId="77777777" w:rsidR="00841DE9" w:rsidRDefault="00841DE9">
      <w:pPr>
        <w:divId w:val="148042181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auto</w:t>
      </w:r>
      <w:hyperlink r:id="rId15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0CF9600" w14:textId="77777777" w:rsidR="00841DE9" w:rsidRDefault="00841DE9">
      <w:pPr>
        <w:divId w:val="15469129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auto_value_gson</w:t>
      </w:r>
      <w:hyperlink r:id="rId15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6BA5B6F" w14:textId="77777777" w:rsidR="00841DE9" w:rsidRDefault="00841DE9">
      <w:pPr>
        <w:divId w:val="22957870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AutoTransient</w:t>
      </w:r>
      <w:hyperlink r:id="rId15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6529E91" w14:textId="77777777" w:rsidR="00841DE9" w:rsidRDefault="00841DE9">
      <w:pPr>
        <w:divId w:val="34964344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AXE-CORE Accessibility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Audit</w:t>
      </w:r>
      <w:hyperlink r:id="rId15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A9A1A6F" w14:textId="77777777" w:rsidR="00841DE9" w:rsidRDefault="00841DE9">
      <w:pPr>
        <w:divId w:val="135391919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bazel</w:t>
      </w:r>
      <w:hyperlink r:id="rId15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4F4F49B" w14:textId="77777777" w:rsidR="00841DE9" w:rsidRDefault="00841DE9">
      <w:pPr>
        <w:divId w:val="47888677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Biometric</w:t>
      </w:r>
      <w:hyperlink r:id="rId157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458C7CF" w14:textId="77777777" w:rsidR="00841DE9" w:rsidRDefault="00841DE9">
      <w:pPr>
        <w:divId w:val="11294828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Blackmagic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DeckLink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SDK -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Mac</w:t>
      </w:r>
      <w:hyperlink r:id="rId15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CF62072" w14:textId="77777777" w:rsidR="00841DE9" w:rsidRDefault="00841DE9">
      <w:pPr>
        <w:divId w:val="101032758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blink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HTMLTokenizer</w:t>
      </w:r>
      <w:hyperlink r:id="rId15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947A3DD" w14:textId="77777777" w:rsidR="00841DE9" w:rsidRDefault="00841DE9">
      <w:pPr>
        <w:divId w:val="44677763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BoringSSL</w:t>
      </w:r>
      <w:hyperlink r:id="rId16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C65FEDF" w14:textId="77777777" w:rsidR="00841DE9" w:rsidRDefault="00841DE9">
      <w:pPr>
        <w:divId w:val="136671698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Braille Translation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16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FEF8396" w14:textId="77777777" w:rsidR="00841DE9" w:rsidRDefault="00841DE9">
      <w:pPr>
        <w:divId w:val="207869946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Breakpad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, An open-source multi-platform crash reporting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system</w:t>
      </w:r>
      <w:hyperlink r:id="rId16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297CB69" w14:textId="77777777" w:rsidR="00841DE9" w:rsidRDefault="00841DE9">
      <w:pPr>
        <w:divId w:val="34697973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Brotli</w:t>
      </w:r>
      <w:hyperlink r:id="rId16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46364A5" w14:textId="77777777" w:rsidR="00841DE9" w:rsidRDefault="00841DE9">
      <w:pPr>
        <w:divId w:val="90880796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BSDiff</w:t>
      </w:r>
      <w:hyperlink r:id="rId16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18DE31" w14:textId="77777777" w:rsidR="00841DE9" w:rsidRDefault="00841DE9">
      <w:pPr>
        <w:divId w:val="145988109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bsdiff</w:t>
      </w:r>
      <w:hyperlink r:id="rId16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910C5E2" w14:textId="77777777" w:rsidR="00841DE9" w:rsidRDefault="00841DE9">
      <w:pPr>
        <w:divId w:val="212908079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bspatch</w:t>
      </w:r>
      <w:hyperlink r:id="rId16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3843EE6" w14:textId="77777777" w:rsidR="00841DE9" w:rsidRDefault="00841DE9">
      <w:pPr>
        <w:divId w:val="30227150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C++ port of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zxcvbn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, an advanced password strength estimation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library.</w:t>
      </w:r>
      <w:hyperlink r:id="rId16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36DE88E" w14:textId="77777777" w:rsidR="00841DE9" w:rsidRDefault="00841DE9">
      <w:pPr>
        <w:divId w:val="92912283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caffeine</w:t>
      </w:r>
      <w:hyperlink r:id="rId16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A7F51BF" w14:textId="77777777" w:rsidR="00841DE9" w:rsidRDefault="00841DE9">
      <w:pPr>
        <w:divId w:val="190456391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CastCore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Publics</w:t>
      </w:r>
      <w:hyperlink r:id="rId16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16FF524" w14:textId="77777777" w:rsidR="00841DE9" w:rsidRDefault="00841DE9">
      <w:pPr>
        <w:divId w:val="197776049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Checker Framework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17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F1C1728" w14:textId="77777777" w:rsidR="00841DE9" w:rsidRDefault="00841DE9">
      <w:pPr>
        <w:divId w:val="28870765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Checker Framework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utilities</w:t>
      </w:r>
      <w:hyperlink r:id="rId17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3B13266" w14:textId="77777777" w:rsidR="00841DE9" w:rsidRDefault="00841DE9">
      <w:pPr>
        <w:divId w:val="124814754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Checker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Qual</w:t>
      </w:r>
      <w:hyperlink r:id="rId17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FE74255" w14:textId="77777777" w:rsidR="00841DE9" w:rsidRDefault="00841DE9">
      <w:pPr>
        <w:divId w:val="36576335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checker_framework_annotations</w:t>
      </w:r>
      <w:hyperlink r:id="rId17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5E87119" w14:textId="77777777" w:rsidR="00841DE9" w:rsidRDefault="00841DE9">
      <w:pPr>
        <w:divId w:val="41216470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chrome_password_manager</w:t>
      </w:r>
      <w:hyperlink r:id="rId17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147AB17" w14:textId="77777777" w:rsidR="00841DE9" w:rsidRDefault="00841DE9">
      <w:pPr>
        <w:divId w:val="134292610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chrome_sync</w:t>
      </w:r>
      <w:hyperlink r:id="rId17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57B777C" w14:textId="77777777" w:rsidR="00841DE9" w:rsidRDefault="00841DE9">
      <w:pPr>
        <w:divId w:val="187322754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ChromeVox</w:t>
      </w:r>
      <w:hyperlink r:id="rId17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CA399A1" w14:textId="77777777" w:rsidR="00841DE9" w:rsidRDefault="00841DE9">
      <w:pPr>
        <w:divId w:val="39034692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Chromium OS system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API</w:t>
      </w:r>
      <w:hyperlink r:id="rId17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B497734" w14:textId="77777777" w:rsidR="00841DE9" w:rsidRDefault="00841DE9">
      <w:pPr>
        <w:divId w:val="169503885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CityHash</w:t>
      </w:r>
      <w:hyperlink r:id="rId17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C6EC4D4" w14:textId="77777777" w:rsidR="00841DE9" w:rsidRDefault="00841DE9">
      <w:pPr>
        <w:divId w:val="4163597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Closure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compiler</w:t>
      </w:r>
      <w:hyperlink r:id="rId17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081E908" w14:textId="77777777" w:rsidR="00841DE9" w:rsidRDefault="00841DE9">
      <w:pPr>
        <w:divId w:val="81044334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Cocoa extension code from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Camino</w:t>
      </w:r>
      <w:hyperlink r:id="rId18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D5C706" w14:textId="77777777" w:rsidR="00841DE9" w:rsidRDefault="00841DE9">
      <w:pPr>
        <w:divId w:val="40927691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CodeMirror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5</w:t>
      </w:r>
      <w:hyperlink r:id="rId181" w:history="1">
        <w:r>
          <w:rPr>
            <w:rStyle w:val="Hyperlink"/>
            <w:rFonts w:eastAsia="Times New Roman"/>
          </w:rPr>
          <w:t>homepage</w:t>
        </w:r>
      </w:hyperlink>
    </w:p>
    <w:p w14:paraId="1E411968" w14:textId="77777777" w:rsidR="00841DE9" w:rsidRDefault="00841DE9">
      <w:pPr>
        <w:divId w:val="154351378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CodeMirror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6</w:t>
      </w:r>
      <w:hyperlink r:id="rId182" w:history="1">
        <w:r>
          <w:rPr>
            <w:rStyle w:val="Hyperlink"/>
            <w:rFonts w:eastAsia="Times New Roman"/>
          </w:rPr>
          <w:t>homepage</w:t>
        </w:r>
      </w:hyperlink>
    </w:p>
    <w:p w14:paraId="427877A8" w14:textId="77777777" w:rsidR="00841DE9" w:rsidRDefault="00841DE9">
      <w:pPr>
        <w:divId w:val="147236100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Collections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183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2934FCF" w14:textId="77777777" w:rsidR="00841DE9" w:rsidRDefault="00841DE9">
      <w:pPr>
        <w:divId w:val="137666240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com.google.common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, including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Guava</w:t>
      </w:r>
      <w:hyperlink r:id="rId18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86981A2" w14:textId="77777777" w:rsidR="00841DE9" w:rsidRDefault="00841DE9">
      <w:pPr>
        <w:divId w:val="42862631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Common utilities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slices</w:t>
      </w:r>
      <w:hyperlink r:id="rId185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29ED7A0" w14:textId="77777777" w:rsidR="00841DE9" w:rsidRDefault="00841DE9">
      <w:pPr>
        <w:divId w:val="69188103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Compact Encoding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Detection</w:t>
      </w:r>
      <w:hyperlink r:id="rId18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2C302AC" w14:textId="77777777" w:rsidR="00841DE9" w:rsidRDefault="00841DE9">
      <w:pPr>
        <w:divId w:val="46854810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Compact Language Detector v3</w:t>
      </w:r>
      <w:hyperlink r:id="rId187" w:history="1">
        <w:r>
          <w:rPr>
            <w:rStyle w:val="Hyperlink"/>
            <w:rFonts w:eastAsia="Times New Roman"/>
          </w:rPr>
          <w:t>homepage</w:t>
        </w:r>
      </w:hyperlink>
    </w:p>
    <w:p w14:paraId="7E4A4963" w14:textId="77777777" w:rsidR="00841DE9" w:rsidRDefault="00841DE9">
      <w:pPr>
        <w:divId w:val="96011240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core</w:t>
      </w:r>
      <w:hyperlink r:id="rId18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2EE510E" w14:textId="77777777" w:rsidR="00841DE9" w:rsidRDefault="00841DE9">
      <w:pPr>
        <w:divId w:val="13456620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Core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189" w:anchor="1.9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A843C1" w14:textId="77777777" w:rsidR="00841DE9" w:rsidRDefault="00841DE9">
      <w:pPr>
        <w:divId w:val="208275532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cpuinfo</w:t>
      </w:r>
      <w:hyperlink r:id="rId19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13C0966" w14:textId="77777777" w:rsidR="00841DE9" w:rsidRDefault="00841DE9">
      <w:pPr>
        <w:divId w:val="98724908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Crashpad</w:t>
      </w:r>
      <w:hyperlink r:id="rId19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7416710" w14:textId="77777777" w:rsidR="00841DE9" w:rsidRDefault="00841DE9">
      <w:pPr>
        <w:divId w:val="133460615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CRC32C</w:t>
      </w:r>
      <w:hyperlink r:id="rId192" w:history="1">
        <w:r>
          <w:rPr>
            <w:rStyle w:val="Hyperlink"/>
            <w:rFonts w:eastAsia="Times New Roman"/>
          </w:rPr>
          <w:t>homepage</w:t>
        </w:r>
      </w:hyperlink>
    </w:p>
    <w:p w14:paraId="731B9345" w14:textId="77777777" w:rsidR="00841DE9" w:rsidRDefault="00841DE9">
      <w:pPr>
        <w:divId w:val="142792198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Crubit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: C++/Rust Bidirectional Interop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Tool</w:t>
      </w:r>
      <w:hyperlink r:id="rId19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3EDC2B2" w14:textId="77777777" w:rsidR="00841DE9" w:rsidRDefault="00841DE9">
      <w:pPr>
        <w:divId w:val="17006853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d3</w:t>
      </w:r>
      <w:hyperlink r:id="rId194" w:history="1">
        <w:r>
          <w:rPr>
            <w:rStyle w:val="Hyperlink"/>
            <w:rFonts w:eastAsia="Times New Roman"/>
          </w:rPr>
          <w:t>homepage</w:t>
        </w:r>
      </w:hyperlink>
    </w:p>
    <w:p w14:paraId="5352C742" w14:textId="77777777" w:rsidR="00841DE9" w:rsidRDefault="00841DE9">
      <w:pPr>
        <w:divId w:val="40850242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D8 configuration to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desugar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desugar_jdk_libs</w:t>
      </w:r>
      <w:hyperlink r:id="rId19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9B30957" w14:textId="77777777" w:rsidR="00841DE9" w:rsidRDefault="00841DE9">
      <w:pPr>
        <w:divId w:val="122802872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Dagger</w:t>
      </w:r>
      <w:hyperlink r:id="rId19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47A2AB1" w14:textId="77777777" w:rsidR="00841DE9" w:rsidRDefault="00841DE9">
      <w:pPr>
        <w:divId w:val="22210402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Dagger</w:t>
      </w:r>
      <w:hyperlink r:id="rId19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DC4AB34" w14:textId="77777777" w:rsidR="00841DE9" w:rsidRDefault="00841DE9">
      <w:pPr>
        <w:divId w:val="66174285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Darwin</w:t>
      </w:r>
      <w:hyperlink r:id="rId19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CE8E11A" w14:textId="77777777" w:rsidR="00841DE9" w:rsidRDefault="00841DE9">
      <w:pPr>
        <w:divId w:val="170991073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dav1d is an AV1 decoder :)</w:t>
      </w:r>
      <w:hyperlink r:id="rId199" w:history="1">
        <w:r>
          <w:rPr>
            <w:rStyle w:val="Hyperlink"/>
            <w:rFonts w:eastAsia="Times New Roman"/>
          </w:rPr>
          <w:t>homepage</w:t>
        </w:r>
      </w:hyperlink>
    </w:p>
    <w:p w14:paraId="7D107BFB" w14:textId="77777777" w:rsidR="00841DE9" w:rsidRDefault="00841DE9">
      <w:pPr>
        <w:divId w:val="187080256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Dawn</w:t>
      </w:r>
      <w:hyperlink r:id="rId20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C714EB5" w14:textId="77777777" w:rsidR="00841DE9" w:rsidRDefault="00841DE9">
      <w:pPr>
        <w:divId w:val="155045775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Devtools-Frontend</w:t>
      </w:r>
      <w:hyperlink r:id="rId20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1E55FC8" w14:textId="77777777" w:rsidR="00841DE9" w:rsidRDefault="00841DE9">
      <w:pPr>
        <w:divId w:val="127447977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divsufsort</w:t>
      </w:r>
      <w:hyperlink r:id="rId20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7983007" w14:textId="77777777" w:rsidR="00841DE9" w:rsidRDefault="00841DE9">
      <w:pPr>
        <w:divId w:val="106340374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djinni</w:t>
      </w:r>
      <w:hyperlink r:id="rId20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4777B79" w14:textId="77777777" w:rsidR="00841DE9" w:rsidRDefault="00841DE9">
      <w:pPr>
        <w:divId w:val="65222243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djinni_support_lib</w:t>
      </w:r>
      <w:hyperlink r:id="rId20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6C89F69" w14:textId="77777777" w:rsidR="00841DE9" w:rsidRDefault="00841DE9">
      <w:pPr>
        <w:divId w:val="33037882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dom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-distiller-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</w:t>
      </w:r>
      <w:hyperlink r:id="rId20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9983971" w14:textId="77777777" w:rsidR="00841DE9" w:rsidRDefault="00841DE9">
      <w:pPr>
        <w:divId w:val="24970457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dynamic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20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FE063AA" w14:textId="77777777" w:rsidR="00841DE9" w:rsidRDefault="00841DE9">
      <w:pPr>
        <w:divId w:val="67615577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EasyList</w:t>
      </w:r>
      <w:hyperlink r:id="rId20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E5C52C3" w14:textId="77777777" w:rsidR="00841DE9" w:rsidRDefault="00841DE9">
      <w:pPr>
        <w:divId w:val="186030910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Eigen</w:t>
      </w:r>
      <w:hyperlink r:id="rId20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6DFF328" w14:textId="77777777" w:rsidR="00841DE9" w:rsidRDefault="00841DE9">
      <w:pPr>
        <w:divId w:val="29807074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Emoji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Segmenter</w:t>
      </w:r>
      <w:hyperlink r:id="rId20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8802A29" w14:textId="77777777" w:rsidR="00841DE9" w:rsidRDefault="00841DE9">
      <w:pPr>
        <w:divId w:val="187985559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emoji-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metadata</w:t>
      </w:r>
      <w:hyperlink r:id="rId21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7DE3E90" w14:textId="77777777" w:rsidR="00841DE9" w:rsidRDefault="00841DE9">
      <w:pPr>
        <w:divId w:val="31352828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Encoders</w:t>
      </w:r>
      <w:hyperlink r:id="rId21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412E1B9" w14:textId="77777777" w:rsidR="00841DE9" w:rsidRDefault="00841DE9">
      <w:pPr>
        <w:divId w:val="72471991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Error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Prone</w:t>
      </w:r>
      <w:hyperlink r:id="rId21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36A2DA8" w14:textId="77777777" w:rsidR="00841DE9" w:rsidRDefault="00841DE9">
      <w:pPr>
        <w:divId w:val="139365180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error-prone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21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664965" w14:textId="77777777" w:rsidR="00841DE9" w:rsidRDefault="00841DE9">
      <w:pPr>
        <w:divId w:val="130634852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error_prone</w:t>
      </w:r>
      <w:hyperlink r:id="rId21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E1A667B" w14:textId="77777777" w:rsidR="00841DE9" w:rsidRDefault="00841DE9">
      <w:pPr>
        <w:divId w:val="5374307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etc1</w:t>
      </w:r>
      <w:hyperlink r:id="rId215" w:history="1">
        <w:r>
          <w:rPr>
            <w:rStyle w:val="Hyperlink"/>
            <w:rFonts w:eastAsia="Times New Roman"/>
          </w:rPr>
          <w:t>homepage</w:t>
        </w:r>
      </w:hyperlink>
    </w:p>
    <w:p w14:paraId="05DA5EC5" w14:textId="77777777" w:rsidR="00841DE9" w:rsidRDefault="00841DE9">
      <w:pPr>
        <w:divId w:val="53223166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Expat XML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Parser</w:t>
      </w:r>
      <w:hyperlink r:id="rId21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5725634" w14:textId="77777777" w:rsidR="00841DE9" w:rsidRDefault="00841DE9">
      <w:pPr>
        <w:divId w:val="44350463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Experimental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</w:t>
      </w:r>
      <w:hyperlink r:id="rId217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61C9EE" w14:textId="77777777" w:rsidR="00841DE9" w:rsidRDefault="00841DE9">
      <w:pPr>
        <w:divId w:val="196322481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FarmHash</w:t>
      </w:r>
      <w:hyperlink r:id="rId21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88C7C69" w14:textId="77777777" w:rsidR="00841DE9" w:rsidRDefault="00841DE9">
      <w:pPr>
        <w:divId w:val="48929491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fdlibm</w:t>
      </w:r>
      <w:hyperlink r:id="rId21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8DB6E4" w14:textId="77777777" w:rsidR="00841DE9" w:rsidRDefault="00841DE9">
      <w:pPr>
        <w:divId w:val="65571858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ffmpeg</w:t>
      </w:r>
      <w:hyperlink r:id="rId22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7AE0E4A" w14:textId="77777777" w:rsidR="00841DE9" w:rsidRDefault="00841DE9">
      <w:pPr>
        <w:divId w:val="54349284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Fiat-Crypto: Synthesizing Correct-by-Construction Code for Cryptographic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Primitives</w:t>
      </w:r>
      <w:hyperlink r:id="rId22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66EEF9" w14:textId="77777777" w:rsidR="00841DE9" w:rsidRDefault="00841DE9">
      <w:pPr>
        <w:divId w:val="131637590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FideltyFX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Single Pass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Downsampler</w:t>
      </w:r>
      <w:hyperlink r:id="rId22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6EA81E1" w14:textId="77777777" w:rsidR="00841DE9" w:rsidRDefault="00841DE9">
      <w:pPr>
        <w:divId w:val="97537388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FindBugs-jsr305</w:t>
      </w:r>
      <w:hyperlink r:id="rId223" w:history="1">
        <w:r>
          <w:rPr>
            <w:rStyle w:val="Hyperlink"/>
            <w:rFonts w:eastAsia="Times New Roman"/>
          </w:rPr>
          <w:t>homepage</w:t>
        </w:r>
      </w:hyperlink>
    </w:p>
    <w:p w14:paraId="6D8549C9" w14:textId="77777777" w:rsidR="00841DE9" w:rsidRDefault="00841DE9">
      <w:pPr>
        <w:divId w:val="80184984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22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D6C94F0" w14:textId="77777777" w:rsidR="00841DE9" w:rsidRDefault="00841DE9">
      <w:pPr>
        <w:divId w:val="208248145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22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99A8AD6" w14:textId="77777777" w:rsidR="00841DE9" w:rsidRDefault="00841DE9">
      <w:pPr>
        <w:divId w:val="169761095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components</w:t>
      </w:r>
      <w:hyperlink r:id="rId22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8CD10CD" w14:textId="77777777" w:rsidR="00841DE9" w:rsidRDefault="00841DE9">
      <w:pPr>
        <w:divId w:val="108167748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encoders</w:t>
      </w:r>
      <w:hyperlink r:id="rId22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E0A793D" w14:textId="77777777" w:rsidR="00841DE9" w:rsidRDefault="00841DE9">
      <w:pPr>
        <w:divId w:val="35423640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firebase-encoders-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json</w:t>
      </w:r>
      <w:hyperlink r:id="rId22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2DA013D" w14:textId="77777777" w:rsidR="00841DE9" w:rsidRDefault="00841DE9">
      <w:pPr>
        <w:divId w:val="4387279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iid</w:t>
      </w:r>
      <w:hyperlink r:id="rId22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06E402D" w14:textId="77777777" w:rsidR="00841DE9" w:rsidRDefault="00841DE9">
      <w:pPr>
        <w:divId w:val="73512485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iid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interop</w:t>
      </w:r>
      <w:hyperlink r:id="rId23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A0CEF9" w14:textId="77777777" w:rsidR="00841DE9" w:rsidRDefault="00841DE9">
      <w:pPr>
        <w:divId w:val="28635345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installations</w:t>
      </w:r>
      <w:hyperlink r:id="rId23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430EB03" w14:textId="77777777" w:rsidR="00841DE9" w:rsidRDefault="00841DE9">
      <w:pPr>
        <w:divId w:val="141763051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firebase-installations-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interop</w:t>
      </w:r>
      <w:hyperlink r:id="rId23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3B4DA03" w14:textId="77777777" w:rsidR="00841DE9" w:rsidRDefault="00841DE9">
      <w:pPr>
        <w:divId w:val="151861661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firebase-measurement-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connector</w:t>
      </w:r>
      <w:hyperlink r:id="rId23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C1C6BC0" w14:textId="77777777" w:rsidR="00841DE9" w:rsidRDefault="00841DE9">
      <w:pPr>
        <w:divId w:val="37508339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firebase-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messaging</w:t>
      </w:r>
      <w:hyperlink r:id="rId23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95E633E" w14:textId="77777777" w:rsidR="00841DE9" w:rsidRDefault="00841DE9">
      <w:pPr>
        <w:divId w:val="111857383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flac</w:t>
      </w:r>
      <w:hyperlink r:id="rId23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51207BC" w14:textId="77777777" w:rsidR="00841DE9" w:rsidRDefault="00841DE9">
      <w:pPr>
        <w:divId w:val="114354779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FlatBuffers</w:t>
      </w:r>
      <w:hyperlink r:id="rId23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FBF7258" w14:textId="77777777" w:rsidR="00841DE9" w:rsidRDefault="00841DE9">
      <w:pPr>
        <w:divId w:val="109205144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FlatBuffers</w:t>
      </w:r>
      <w:hyperlink r:id="rId23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E92528B" w14:textId="77777777" w:rsidR="00841DE9" w:rsidRDefault="00841DE9">
      <w:pPr>
        <w:divId w:val="192729834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flatbuffers</w:t>
      </w:r>
      <w:hyperlink r:id="rId23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E75574B" w14:textId="77777777" w:rsidR="00841DE9" w:rsidRDefault="00841DE9">
      <w:pPr>
        <w:divId w:val="153723134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FlatBuffers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Java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API</w:t>
      </w:r>
      <w:hyperlink r:id="rId23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6A2A5F3" w14:textId="77777777" w:rsidR="00841DE9" w:rsidRDefault="00841DE9">
      <w:pPr>
        <w:divId w:val="5559342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flex</w:t>
      </w:r>
      <w:hyperlink r:id="rId24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8C51C9D" w14:textId="77777777" w:rsidR="00841DE9" w:rsidRDefault="00841DE9">
      <w:pPr>
        <w:divId w:val="161678849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Flogger</w:t>
      </w:r>
      <w:hyperlink r:id="rId24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CE79BDC" w14:textId="77777777" w:rsidR="00841DE9" w:rsidRDefault="00841DE9">
      <w:pPr>
        <w:divId w:val="41867294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fontconfig</w:t>
      </w:r>
      <w:hyperlink r:id="rId24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C532542" w14:textId="77777777" w:rsidR="00841DE9" w:rsidRDefault="00841DE9">
      <w:pPr>
        <w:divId w:val="94300314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FP16</w:t>
      </w:r>
      <w:hyperlink r:id="rId243" w:history="1">
        <w:r>
          <w:rPr>
            <w:rStyle w:val="Hyperlink"/>
            <w:rFonts w:eastAsia="Times New Roman"/>
          </w:rPr>
          <w:t>homepage</w:t>
        </w:r>
      </w:hyperlink>
    </w:p>
    <w:p w14:paraId="3CC922C1" w14:textId="77777777" w:rsidR="00841DE9" w:rsidRDefault="00841DE9">
      <w:pPr>
        <w:divId w:val="126229555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Fragment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244" w:anchor="1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470E6C" w14:textId="77777777" w:rsidR="00841DE9" w:rsidRDefault="00841DE9">
      <w:pPr>
        <w:divId w:val="36930308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FreeType</w:t>
      </w:r>
      <w:hyperlink r:id="rId24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010393" w14:textId="77777777" w:rsidR="00841DE9" w:rsidRDefault="00841DE9">
      <w:pPr>
        <w:divId w:val="127516400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Fuse.js</w:t>
      </w:r>
      <w:hyperlink r:id="rId24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1F2FD0A" w14:textId="77777777" w:rsidR="00841DE9" w:rsidRDefault="00841DE9">
      <w:pPr>
        <w:divId w:val="10986305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gemmlowp</w:t>
      </w:r>
      <w:hyperlink r:id="rId24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E22BEB" w14:textId="77777777" w:rsidR="00841DE9" w:rsidRDefault="00841DE9">
      <w:pPr>
        <w:divId w:val="87091894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GifPlayer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Animated GIF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24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CBBB48F" w14:textId="77777777" w:rsidR="00841DE9" w:rsidRDefault="00841DE9">
      <w:pPr>
        <w:divId w:val="210989113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GL</w:t>
      </w:r>
      <w:hyperlink r:id="rId24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80AA8CB" w14:textId="77777777" w:rsidR="00841DE9" w:rsidRDefault="00841DE9">
      <w:pPr>
        <w:divId w:val="79803797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Glide</w:t>
      </w:r>
      <w:hyperlink r:id="rId25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BFA3B3B" w14:textId="77777777" w:rsidR="00841DE9" w:rsidRDefault="00841DE9">
      <w:pPr>
        <w:divId w:val="66967942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glide</w:t>
      </w:r>
      <w:hyperlink r:id="rId25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9BF04D9" w14:textId="77777777" w:rsidR="00841DE9" w:rsidRDefault="00841DE9">
      <w:pPr>
        <w:divId w:val="64122974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glm</w:t>
      </w:r>
      <w:hyperlink r:id="rId25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029DE6F" w14:textId="77777777" w:rsidR="00841DE9" w:rsidRDefault="00841DE9">
      <w:pPr>
        <w:divId w:val="177084999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glu</w:t>
      </w:r>
      <w:hyperlink r:id="rId25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1472DDA" w14:textId="77777777" w:rsidR="00841DE9" w:rsidRDefault="00841DE9">
      <w:pPr>
        <w:divId w:val="20887854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Google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Auto</w:t>
      </w:r>
      <w:hyperlink r:id="rId25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2B6E2C1" w14:textId="77777777" w:rsidR="00841DE9" w:rsidRDefault="00841DE9">
      <w:pPr>
        <w:divId w:val="152667818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Google Chrome Content Analysis Connector Agent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SDK</w:t>
      </w:r>
      <w:hyperlink r:id="rId25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D25E8CC" w14:textId="77777777" w:rsidR="00841DE9" w:rsidRDefault="00841DE9">
      <w:pPr>
        <w:divId w:val="183560231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Google Closure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25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260960D" w14:textId="77777777" w:rsidR="00841DE9" w:rsidRDefault="00841DE9">
      <w:pPr>
        <w:divId w:val="21161787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Google Double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Conversion</w:t>
      </w:r>
      <w:hyperlink r:id="rId25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E69568C" w14:textId="77777777" w:rsidR="00841DE9" w:rsidRDefault="00841DE9">
      <w:pPr>
        <w:divId w:val="154771513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Google Input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Tools</w:t>
      </w:r>
      <w:hyperlink r:id="rId25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A2A334C" w14:textId="77777777" w:rsidR="00841DE9" w:rsidRDefault="00841DE9">
      <w:pPr>
        <w:divId w:val="44146016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Google Toolbox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Mac</w:t>
      </w:r>
      <w:hyperlink r:id="rId25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FFE9672" w14:textId="77777777" w:rsidR="00841DE9" w:rsidRDefault="00841DE9">
      <w:pPr>
        <w:divId w:val="93362810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Google Trust Services Recommended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Roots</w:t>
      </w:r>
      <w:hyperlink r:id="rId26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DE50DB" w14:textId="77777777" w:rsidR="00841DE9" w:rsidRDefault="00841DE9">
      <w:pPr>
        <w:divId w:val="180553623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google-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glog's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symbolization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26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FD0B94D" w14:textId="77777777" w:rsidR="00841DE9" w:rsidRDefault="00841DE9">
      <w:pPr>
        <w:divId w:val="196438093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google-http-java-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client</w:t>
      </w:r>
      <w:hyperlink r:id="rId26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5618D5A" w14:textId="77777777" w:rsidR="00841DE9" w:rsidRDefault="00841DE9">
      <w:pPr>
        <w:divId w:val="70294090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google-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jstemplate</w:t>
      </w:r>
      <w:hyperlink r:id="rId26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A786905" w14:textId="77777777" w:rsidR="00841DE9" w:rsidRDefault="00841DE9">
      <w:pPr>
        <w:divId w:val="127887265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google_java_format</w:t>
      </w:r>
      <w:hyperlink r:id="rId26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861CEEA" w14:textId="77777777" w:rsidR="00841DE9" w:rsidRDefault="00841DE9">
      <w:pPr>
        <w:divId w:val="91744392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grpc</w:t>
      </w:r>
      <w:hyperlink r:id="rId26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B4BC8A4" w14:textId="77777777" w:rsidR="00841DE9" w:rsidRDefault="00841DE9">
      <w:pPr>
        <w:divId w:val="120293992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grpc</w:t>
      </w:r>
      <w:hyperlink r:id="rId26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55D090D" w14:textId="77777777" w:rsidR="00841DE9" w:rsidRDefault="00841DE9">
      <w:pPr>
        <w:divId w:val="114466562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gRPC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Java</w:t>
      </w:r>
      <w:hyperlink r:id="rId26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D3130E2" w14:textId="77777777" w:rsidR="00841DE9" w:rsidRDefault="00841DE9">
      <w:pPr>
        <w:divId w:val="176561402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GSF</w:t>
      </w:r>
      <w:hyperlink r:id="rId26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32D1CEE" w14:textId="77777777" w:rsidR="00841DE9" w:rsidRDefault="00841DE9">
      <w:pPr>
        <w:divId w:val="155897752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gson</w:t>
      </w:r>
      <w:hyperlink r:id="rId26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4BB8D3D" w14:textId="77777777" w:rsidR="00841DE9" w:rsidRDefault="00841DE9">
      <w:pPr>
        <w:divId w:val="59640875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Guava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</w:t>
      </w:r>
      <w:hyperlink r:id="rId27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A26082A" w14:textId="77777777" w:rsidR="00841DE9" w:rsidRDefault="00841DE9">
      <w:pPr>
        <w:divId w:val="90649857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Guava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InternalFutureFailureAccess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InternalFutures</w:t>
      </w:r>
      <w:hyperlink r:id="rId27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0143D81" w14:textId="77777777" w:rsidR="00841DE9" w:rsidRDefault="00841DE9">
      <w:pPr>
        <w:divId w:val="28666203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Guava JDK5</w:t>
      </w:r>
      <w:hyperlink r:id="rId272" w:history="1">
        <w:r>
          <w:rPr>
            <w:rStyle w:val="Hyperlink"/>
            <w:rFonts w:eastAsia="Times New Roman"/>
          </w:rPr>
          <w:t>homepage</w:t>
        </w:r>
      </w:hyperlink>
    </w:p>
    <w:p w14:paraId="43883649" w14:textId="77777777" w:rsidR="00841DE9" w:rsidRDefault="00841DE9">
      <w:pPr>
        <w:divId w:val="156456617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Guava JDK7</w:t>
      </w:r>
      <w:hyperlink r:id="rId273" w:history="1">
        <w:r>
          <w:rPr>
            <w:rStyle w:val="Hyperlink"/>
            <w:rFonts w:eastAsia="Times New Roman"/>
          </w:rPr>
          <w:t>homepage</w:t>
        </w:r>
      </w:hyperlink>
    </w:p>
    <w:p w14:paraId="5B975FBE" w14:textId="77777777" w:rsidR="00841DE9" w:rsidRDefault="00841DE9">
      <w:pPr>
        <w:divId w:val="166077023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Guava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ListenableFuture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only</w:t>
      </w:r>
      <w:hyperlink r:id="rId27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940D1F7" w14:textId="77777777" w:rsidR="00841DE9" w:rsidRDefault="00841DE9">
      <w:pPr>
        <w:divId w:val="95421385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Guava: Google Core Libraries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Java</w:t>
      </w:r>
      <w:hyperlink r:id="rId27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6C3D7AF" w14:textId="77777777" w:rsidR="00841DE9" w:rsidRDefault="00841DE9">
      <w:pPr>
        <w:divId w:val="25358816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GVR 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SDK</w:t>
      </w:r>
      <w:hyperlink r:id="rId27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361E14" w14:textId="77777777" w:rsidR="00841DE9" w:rsidRDefault="00841DE9">
      <w:pPr>
        <w:divId w:val="91883072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GVR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Keyboard</w:t>
      </w:r>
      <w:hyperlink r:id="rId27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12CC660" w14:textId="77777777" w:rsidR="00841DE9" w:rsidRDefault="00841DE9">
      <w:pPr>
        <w:divId w:val="202192570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GWT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JSInterop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27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DC313F0" w14:textId="77777777" w:rsidR="00841DE9" w:rsidRDefault="00841DE9">
      <w:pPr>
        <w:divId w:val="31236878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harfbuzz-ng</w:t>
      </w:r>
      <w:hyperlink r:id="rId27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FE0A777" w14:textId="77777777" w:rsidR="00841DE9" w:rsidRDefault="00841DE9">
      <w:pPr>
        <w:divId w:val="114308686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Headers for the Windows 10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WebAuthn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API (webauthn.dll)</w:t>
      </w:r>
      <w:hyperlink r:id="rId280" w:history="1">
        <w:r>
          <w:rPr>
            <w:rStyle w:val="Hyperlink"/>
            <w:rFonts w:eastAsia="Times New Roman"/>
          </w:rPr>
          <w:t>homepage</w:t>
        </w:r>
      </w:hyperlink>
    </w:p>
    <w:p w14:paraId="488572CC" w14:textId="77777777" w:rsidR="00841DE9" w:rsidRDefault="00841DE9">
      <w:pPr>
        <w:divId w:val="4445145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Highway: C++ library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SIMD</w:t>
      </w:r>
      <w:hyperlink r:id="rId28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91CB89" w14:textId="77777777" w:rsidR="00841DE9" w:rsidRDefault="00841DE9">
      <w:pPr>
        <w:divId w:val="141735837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highwayhash</w:t>
      </w:r>
      <w:hyperlink r:id="rId28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E3A0EEC" w14:textId="77777777" w:rsidR="00841DE9" w:rsidRDefault="00841DE9">
      <w:pPr>
        <w:divId w:val="97329250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hunspell</w:t>
      </w:r>
      <w:hyperlink r:id="rId28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45B70DD" w14:textId="77777777" w:rsidR="00841DE9" w:rsidRDefault="00841DE9">
      <w:pPr>
        <w:divId w:val="156102118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hyphenation-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patterns</w:t>
      </w:r>
      <w:hyperlink r:id="rId28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305B551" w14:textId="77777777" w:rsidR="00841DE9" w:rsidRDefault="00841DE9">
      <w:pPr>
        <w:divId w:val="174247940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IAccessible2 COM interfaces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accessibility</w:t>
      </w:r>
      <w:hyperlink r:id="rId28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D098E8A" w14:textId="77777777" w:rsidR="00841DE9" w:rsidRDefault="00841DE9">
      <w:pPr>
        <w:divId w:val="78546433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iccjpeg</w:t>
      </w:r>
      <w:hyperlink r:id="rId28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ADFAC2" w14:textId="77777777" w:rsidR="00841DE9" w:rsidRDefault="00841DE9">
      <w:pPr>
        <w:divId w:val="174765519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icu</w:t>
      </w:r>
      <w:hyperlink r:id="rId28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779BEE8" w14:textId="77777777" w:rsidR="00841DE9" w:rsidRDefault="00841DE9">
      <w:pPr>
        <w:divId w:val="8612459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icu</w:t>
      </w:r>
      <w:hyperlink r:id="rId28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49D9E0E" w14:textId="77777777" w:rsidR="00841DE9" w:rsidRDefault="00841DE9">
      <w:pPr>
        <w:divId w:val="156541388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ICU4C</w:t>
      </w:r>
      <w:hyperlink r:id="rId289" w:history="1">
        <w:r>
          <w:rPr>
            <w:rStyle w:val="Hyperlink"/>
            <w:rFonts w:eastAsia="Times New Roman"/>
          </w:rPr>
          <w:t>homepage</w:t>
        </w:r>
      </w:hyperlink>
    </w:p>
    <w:p w14:paraId="2DC53569" w14:textId="77777777" w:rsidR="00841DE9" w:rsidRDefault="00841DE9">
      <w:pPr>
        <w:divId w:val="72333652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immer</w:t>
      </w:r>
      <w:hyperlink r:id="rId29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19ECB13" w14:textId="77777777" w:rsidR="00841DE9" w:rsidRDefault="00841DE9">
      <w:pPr>
        <w:divId w:val="213386177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Implementation of WebDriver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BiDi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standard</w:t>
      </w:r>
      <w:hyperlink r:id="rId29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3E147C8" w14:textId="77777777" w:rsidR="00841DE9" w:rsidRDefault="00841DE9">
      <w:pPr>
        <w:divId w:val="86922172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incap</w:t>
      </w:r>
      <w:hyperlink r:id="rId29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8BA01F" w14:textId="77777777" w:rsidR="00841DE9" w:rsidRDefault="00841DE9">
      <w:pPr>
        <w:divId w:val="95178479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inspector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protocol</w:t>
      </w:r>
      <w:hyperlink r:id="rId29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B8A89BE" w14:textId="77777777" w:rsidR="00841DE9" w:rsidRDefault="00841DE9">
      <w:pPr>
        <w:divId w:val="163545309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Instrumentation Java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29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CD33EFA" w14:textId="77777777" w:rsidR="00841DE9" w:rsidRDefault="00841DE9">
      <w:pPr>
        <w:divId w:val="137962917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IntelliJ IDEA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29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F23C787" w14:textId="77777777" w:rsidR="00841DE9" w:rsidRDefault="00841DE9">
      <w:pPr>
        <w:divId w:val="213505519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International Phone Number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29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AAA3D30" w14:textId="77777777" w:rsidR="00841DE9" w:rsidRDefault="00841DE9">
      <w:pPr>
        <w:divId w:val="129212836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intl-messageformat</w:t>
      </w:r>
      <w:hyperlink r:id="rId29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FFA4EA7" w14:textId="77777777" w:rsidR="00841DE9" w:rsidRDefault="00841DE9">
      <w:pPr>
        <w:divId w:val="20568092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ipcz</w:t>
      </w:r>
      <w:hyperlink r:id="rId29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0A82BF1" w14:textId="77777777" w:rsidR="00841DE9" w:rsidRDefault="00841DE9">
      <w:pPr>
        <w:divId w:val="83900357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ISimpleDOM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COM interfaces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accessibility</w:t>
      </w:r>
      <w:hyperlink r:id="rId29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AA9D22" w14:textId="77777777" w:rsidR="00841DE9" w:rsidRDefault="00841DE9">
      <w:pPr>
        <w:divId w:val="161050901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J2ObjC</w:t>
      </w:r>
      <w:hyperlink r:id="rId300" w:history="1">
        <w:r>
          <w:rPr>
            <w:rStyle w:val="Hyperlink"/>
            <w:rFonts w:eastAsia="Times New Roman"/>
          </w:rPr>
          <w:t>homepage</w:t>
        </w:r>
      </w:hyperlink>
    </w:p>
    <w:p w14:paraId="625B005C" w14:textId="77777777" w:rsidR="00841DE9" w:rsidRDefault="00841DE9">
      <w:pPr>
        <w:divId w:val="204263346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J2ObjC</w:t>
      </w:r>
      <w:hyperlink r:id="rId301" w:history="1">
        <w:r>
          <w:rPr>
            <w:rStyle w:val="Hyperlink"/>
            <w:rFonts w:eastAsia="Times New Roman"/>
          </w:rPr>
          <w:t>homepage</w:t>
        </w:r>
      </w:hyperlink>
    </w:p>
    <w:p w14:paraId="5829AF8C" w14:textId="77777777" w:rsidR="00841DE9" w:rsidRDefault="00841DE9">
      <w:pPr>
        <w:divId w:val="54822678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J2ObjC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30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2407DCD" w14:textId="77777777" w:rsidR="00841DE9" w:rsidRDefault="00841DE9">
      <w:pPr>
        <w:divId w:val="27009267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Jackson2</w:t>
      </w:r>
      <w:hyperlink r:id="rId303" w:history="1">
        <w:r>
          <w:rPr>
            <w:rStyle w:val="Hyperlink"/>
            <w:rFonts w:eastAsia="Times New Roman"/>
          </w:rPr>
          <w:t>homepage</w:t>
        </w:r>
      </w:hyperlink>
    </w:p>
    <w:p w14:paraId="0F27098D" w14:textId="77777777" w:rsidR="00841DE9" w:rsidRDefault="00841DE9">
      <w:pPr>
        <w:divId w:val="178345077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javapoet</w:t>
      </w:r>
      <w:hyperlink r:id="rId30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7A62529" w14:textId="77777777" w:rsidR="00841DE9" w:rsidRDefault="00841DE9">
      <w:pPr>
        <w:divId w:val="123215594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javax.inject</w:t>
      </w:r>
      <w:hyperlink r:id="rId30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BEC85E9" w14:textId="77777777" w:rsidR="00841DE9" w:rsidRDefault="00841DE9">
      <w:pPr>
        <w:divId w:val="110041699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Jetpack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WindowManager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306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BDA2AB0" w14:textId="77777777" w:rsidR="00841DE9" w:rsidRDefault="00841DE9">
      <w:pPr>
        <w:divId w:val="28326871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Jetpack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WindowManager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library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Sidecar</w:t>
      </w:r>
      <w:hyperlink r:id="rId307" w:anchor="1.0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BA48345" w14:textId="77777777" w:rsidR="00841DE9" w:rsidRDefault="00841DE9">
      <w:pPr>
        <w:divId w:val="137535277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Jinja2 Python Template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Engine</w:t>
      </w:r>
      <w:hyperlink r:id="rId30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4CC61B" w14:textId="77777777" w:rsidR="00841DE9" w:rsidRDefault="00841DE9">
      <w:pPr>
        <w:divId w:val="1685122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jni-wrapper</w:t>
      </w:r>
      <w:hyperlink r:id="rId30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958E40E" w14:textId="77777777" w:rsidR="00841DE9" w:rsidRDefault="00841DE9">
      <w:pPr>
        <w:divId w:val="57327568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JPEG XL image decoder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31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31DCA8" w14:textId="77777777" w:rsidR="00841DE9" w:rsidRDefault="00841DE9">
      <w:pPr>
        <w:divId w:val="23397986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JsInterop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31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DEADE45" w14:textId="77777777" w:rsidR="00841DE9" w:rsidRDefault="00841DE9">
      <w:pPr>
        <w:divId w:val="7710108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JsInterop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31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65DAA41" w14:textId="77777777" w:rsidR="00841DE9" w:rsidRDefault="00841DE9">
      <w:pPr>
        <w:divId w:val="157385732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jsoncpp</w:t>
      </w:r>
      <w:hyperlink r:id="rId31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2592108" w14:textId="77777777" w:rsidR="00841DE9" w:rsidRDefault="00841DE9">
      <w:pPr>
        <w:divId w:val="164596091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jsoncpp</w:t>
      </w:r>
      <w:hyperlink r:id="rId31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550A32" w14:textId="77777777" w:rsidR="00841DE9" w:rsidRDefault="00841DE9">
      <w:pPr>
        <w:divId w:val="35850628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JSpecify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annotations</w:t>
      </w:r>
      <w:hyperlink r:id="rId31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974F549" w14:textId="77777777" w:rsidR="00841DE9" w:rsidRDefault="00841DE9">
      <w:pPr>
        <w:divId w:val="16228504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JSR 250</w:t>
      </w:r>
      <w:hyperlink r:id="rId316" w:history="1">
        <w:r>
          <w:rPr>
            <w:rStyle w:val="Hyperlink"/>
            <w:rFonts w:eastAsia="Times New Roman"/>
          </w:rPr>
          <w:t>homepage</w:t>
        </w:r>
      </w:hyperlink>
    </w:p>
    <w:p w14:paraId="36F2B22F" w14:textId="77777777" w:rsidR="00841DE9" w:rsidRDefault="00841DE9">
      <w:pPr>
        <w:divId w:val="179139296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JSR 250 Annotations API library from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Geronimo.</w:t>
      </w:r>
      <w:hyperlink r:id="rId31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7AA858D" w14:textId="77777777" w:rsidR="00841DE9" w:rsidRDefault="00841DE9">
      <w:pPr>
        <w:divId w:val="32350764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JSR 305</w:t>
      </w:r>
      <w:hyperlink r:id="rId318" w:history="1">
        <w:r>
          <w:rPr>
            <w:rStyle w:val="Hyperlink"/>
            <w:rFonts w:eastAsia="Times New Roman"/>
          </w:rPr>
          <w:t>homepage</w:t>
        </w:r>
      </w:hyperlink>
    </w:p>
    <w:p w14:paraId="03D228D9" w14:textId="77777777" w:rsidR="00841DE9" w:rsidRDefault="00841DE9">
      <w:pPr>
        <w:divId w:val="40377012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JSR 330</w:t>
      </w:r>
      <w:hyperlink r:id="rId319" w:history="1">
        <w:r>
          <w:rPr>
            <w:rStyle w:val="Hyperlink"/>
            <w:rFonts w:eastAsia="Times New Roman"/>
          </w:rPr>
          <w:t>homepage</w:t>
        </w:r>
      </w:hyperlink>
    </w:p>
    <w:p w14:paraId="3075D045" w14:textId="77777777" w:rsidR="00841DE9" w:rsidRDefault="00841DE9">
      <w:pPr>
        <w:divId w:val="196118110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JSR305-v3.0.2</w:t>
      </w:r>
      <w:hyperlink r:id="rId320" w:history="1">
        <w:r>
          <w:rPr>
            <w:rStyle w:val="Hyperlink"/>
            <w:rFonts w:eastAsia="Times New Roman"/>
          </w:rPr>
          <w:t>homepage</w:t>
        </w:r>
      </w:hyperlink>
    </w:p>
    <w:p w14:paraId="32C3ACD3" w14:textId="77777777" w:rsidR="00841DE9" w:rsidRDefault="00841DE9">
      <w:pPr>
        <w:divId w:val="154347058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jsr330_inject</w:t>
      </w:r>
      <w:hyperlink r:id="rId321" w:history="1">
        <w:r>
          <w:rPr>
            <w:rStyle w:val="Hyperlink"/>
            <w:rFonts w:eastAsia="Times New Roman"/>
          </w:rPr>
          <w:t>homepage</w:t>
        </w:r>
      </w:hyperlink>
    </w:p>
    <w:p w14:paraId="17C9F89D" w14:textId="77777777" w:rsidR="00841DE9" w:rsidRDefault="00841DE9">
      <w:pPr>
        <w:divId w:val="59142783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Khronos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header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files</w:t>
      </w:r>
      <w:hyperlink r:id="rId32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A537055" w14:textId="77777777" w:rsidR="00841DE9" w:rsidRDefault="00841DE9">
      <w:pPr>
        <w:divId w:val="62616182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Khronos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reference front-end for GLSL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ESSL</w:t>
      </w:r>
      <w:hyperlink r:id="rId32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0949CB" w14:textId="77777777" w:rsidR="00841DE9" w:rsidRDefault="00841DE9">
      <w:pPr>
        <w:divId w:val="94118391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Khronos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Vulkan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Tools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Components</w:t>
      </w:r>
      <w:hyperlink r:id="rId32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560AD37" w14:textId="77777777" w:rsidR="00841DE9" w:rsidRDefault="00841DE9">
      <w:pPr>
        <w:divId w:val="9949269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Khronos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Vulkan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Validation Layers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Components</w:t>
      </w:r>
      <w:hyperlink r:id="rId32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8E1E0DC" w14:textId="77777777" w:rsidR="00841DE9" w:rsidRDefault="00841DE9">
      <w:pPr>
        <w:divId w:val="82956477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hyperlink r:id="rId32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C7C3581" w14:textId="77777777" w:rsidR="00841DE9" w:rsidRDefault="00841DE9">
      <w:pPr>
        <w:divId w:val="102984398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Stdlib</w:t>
      </w:r>
      <w:hyperlink r:id="rId32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41D910B" w14:textId="77777777" w:rsidR="00841DE9" w:rsidRDefault="00841DE9">
      <w:pPr>
        <w:divId w:val="58853690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Stdlib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32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D524484" w14:textId="77777777" w:rsidR="00841DE9" w:rsidRDefault="00841DE9">
      <w:pPr>
        <w:divId w:val="39304686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Stdlib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Jdk7</w:t>
      </w:r>
      <w:hyperlink r:id="rId329" w:history="1">
        <w:r>
          <w:rPr>
            <w:rStyle w:val="Hyperlink"/>
            <w:rFonts w:eastAsia="Times New Roman"/>
          </w:rPr>
          <w:t>homepage</w:t>
        </w:r>
      </w:hyperlink>
    </w:p>
    <w:p w14:paraId="481B369F" w14:textId="77777777" w:rsidR="00841DE9" w:rsidRDefault="00841DE9">
      <w:pPr>
        <w:divId w:val="86109175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Stdlib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Jdk8</w:t>
      </w:r>
      <w:hyperlink r:id="rId330" w:history="1">
        <w:r>
          <w:rPr>
            <w:rStyle w:val="Hyperlink"/>
            <w:rFonts w:eastAsia="Times New Roman"/>
          </w:rPr>
          <w:t>homepage</w:t>
        </w:r>
      </w:hyperlink>
    </w:p>
    <w:p w14:paraId="570B5437" w14:textId="77777777" w:rsidR="00841DE9" w:rsidRDefault="00841DE9">
      <w:pPr>
        <w:divId w:val="94669821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-symbol-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processing</w:t>
      </w:r>
      <w:hyperlink r:id="rId33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8AAB5BE" w14:textId="77777777" w:rsidR="00841DE9" w:rsidRDefault="00841DE9">
      <w:pPr>
        <w:divId w:val="171083327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kotlinpoet</w:t>
      </w:r>
      <w:hyperlink r:id="rId33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80B2C36" w14:textId="77777777" w:rsidR="00841DE9" w:rsidRDefault="00841DE9">
      <w:pPr>
        <w:divId w:val="44291819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Atomicfu</w:t>
      </w:r>
      <w:hyperlink r:id="rId33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FAC0CED" w14:textId="77777777" w:rsidR="00841DE9" w:rsidRDefault="00841DE9">
      <w:pPr>
        <w:divId w:val="93258583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Kotlinx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Coroutines</w:t>
      </w:r>
      <w:hyperlink r:id="rId33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678BCEF" w14:textId="77777777" w:rsidR="00841DE9" w:rsidRDefault="00841DE9">
      <w:pPr>
        <w:divId w:val="49750414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kotlinx-coroutines-android</w:t>
      </w:r>
      <w:hyperlink r:id="rId33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F4F8B0" w14:textId="77777777" w:rsidR="00841DE9" w:rsidRDefault="00841DE9">
      <w:pPr>
        <w:divId w:val="169877000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kotlinx-coroutines-core</w:t>
      </w:r>
      <w:hyperlink r:id="rId33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0F545F1" w14:textId="77777777" w:rsidR="00841DE9" w:rsidRDefault="00841DE9">
      <w:pPr>
        <w:divId w:val="147633652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kotlinx_metadata_jvm</w:t>
      </w:r>
      <w:hyperlink r:id="rId33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C88E566" w14:textId="77777777" w:rsidR="00841DE9" w:rsidRDefault="00841DE9">
      <w:pPr>
        <w:divId w:val="64305030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LCOV - the LTP GCOV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</w:t>
      </w:r>
      <w:hyperlink r:id="rId33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AD55266" w14:textId="77777777" w:rsidR="00841DE9" w:rsidRDefault="00841DE9">
      <w:pPr>
        <w:divId w:val="20147918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LevelDB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: A Fast Persistent Key-Value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Store</w:t>
      </w:r>
      <w:hyperlink r:id="rId33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4C6CC74" w14:textId="77777777" w:rsidR="00841DE9" w:rsidRDefault="00841DE9">
      <w:pPr>
        <w:divId w:val="164923924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libaddressinput</w:t>
      </w:r>
      <w:hyperlink r:id="rId34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99E36DC" w14:textId="77777777" w:rsidR="00841DE9" w:rsidRDefault="00841DE9">
      <w:pPr>
        <w:divId w:val="86733067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libavif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- Library for encoding and decoding .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avif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files</w:t>
      </w:r>
      <w:hyperlink r:id="rId34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5AB8305" w14:textId="77777777" w:rsidR="00841DE9" w:rsidRDefault="00841DE9">
      <w:pPr>
        <w:divId w:val="140406442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libbrlapi</w:t>
      </w:r>
      <w:hyperlink r:id="rId34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FCE1C46" w14:textId="77777777" w:rsidR="00841DE9" w:rsidRDefault="00841DE9">
      <w:pPr>
        <w:divId w:val="103095408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libcxx</w:t>
      </w:r>
      <w:hyperlink r:id="rId34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1F91E1" w14:textId="77777777" w:rsidR="00841DE9" w:rsidRDefault="00841DE9">
      <w:pPr>
        <w:divId w:val="82812985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libcxxabi</w:t>
      </w:r>
      <w:hyperlink r:id="rId34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32C4686" w14:textId="77777777" w:rsidR="00841DE9" w:rsidRDefault="00841DE9">
      <w:pPr>
        <w:divId w:val="53215619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libevent</w:t>
      </w:r>
      <w:hyperlink r:id="rId34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49A37BB" w14:textId="77777777" w:rsidR="00841DE9" w:rsidRDefault="00841DE9">
      <w:pPr>
        <w:divId w:val="3933088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libFuzzer</w:t>
      </w:r>
      <w:hyperlink r:id="rId34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B58CB7D" w14:textId="77777777" w:rsidR="00841DE9" w:rsidRDefault="00841DE9">
      <w:pPr>
        <w:divId w:val="160415028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libgav1</w:t>
      </w:r>
      <w:hyperlink r:id="rId347" w:history="1">
        <w:r>
          <w:rPr>
            <w:rStyle w:val="Hyperlink"/>
            <w:rFonts w:eastAsia="Times New Roman"/>
          </w:rPr>
          <w:t>homepage</w:t>
        </w:r>
      </w:hyperlink>
    </w:p>
    <w:p w14:paraId="288349FC" w14:textId="77777777" w:rsidR="00841DE9" w:rsidRDefault="00841DE9">
      <w:pPr>
        <w:divId w:val="134770845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libgif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codec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Skia</w:t>
      </w:r>
      <w:hyperlink r:id="rId34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FBA1EA4" w14:textId="77777777" w:rsidR="00841DE9" w:rsidRDefault="00841DE9">
      <w:pPr>
        <w:divId w:val="61552984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libipp</w:t>
      </w:r>
      <w:hyperlink r:id="rId34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236481B" w14:textId="77777777" w:rsidR="00841DE9" w:rsidRDefault="00841DE9">
      <w:pPr>
        <w:divId w:val="138556396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libjingle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XMPP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xmllite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libraries</w:t>
      </w:r>
      <w:hyperlink r:id="rId35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778F512" w14:textId="77777777" w:rsidR="00841DE9" w:rsidRDefault="00841DE9">
      <w:pPr>
        <w:divId w:val="25888016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libjpeg-turbo</w:t>
      </w:r>
      <w:hyperlink r:id="rId35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65E9566" w14:textId="77777777" w:rsidR="00841DE9" w:rsidRDefault="00841DE9">
      <w:pPr>
        <w:divId w:val="174294954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libpng</w:t>
      </w:r>
      <w:hyperlink r:id="rId35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5962613" w14:textId="77777777" w:rsidR="00841DE9" w:rsidRDefault="00841DE9">
      <w:pPr>
        <w:divId w:val="32736448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libprotobuf-mutator</w:t>
      </w:r>
      <w:hyperlink r:id="rId35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C3F6D56" w14:textId="77777777" w:rsidR="00841DE9" w:rsidRDefault="00841DE9">
      <w:pPr>
        <w:divId w:val="103619847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libsecret</w:t>
      </w:r>
      <w:hyperlink r:id="rId35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8524C30" w14:textId="77777777" w:rsidR="00841DE9" w:rsidRDefault="00841DE9">
      <w:pPr>
        <w:divId w:val="137071542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libsrtp</w:t>
      </w:r>
      <w:hyperlink r:id="rId35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841C65F" w14:textId="77777777" w:rsidR="00841DE9" w:rsidRDefault="00841DE9">
      <w:pPr>
        <w:divId w:val="184635674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libudev</w:t>
      </w:r>
      <w:hyperlink r:id="rId35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E640ACB" w14:textId="77777777" w:rsidR="00841DE9" w:rsidRDefault="00841DE9">
      <w:pPr>
        <w:divId w:val="168265804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libunwind</w:t>
      </w:r>
      <w:hyperlink r:id="rId35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EFEF73E" w14:textId="77777777" w:rsidR="00841DE9" w:rsidRDefault="00841DE9">
      <w:pPr>
        <w:divId w:val="17099455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libunwindstack</w:t>
      </w:r>
      <w:hyperlink r:id="rId35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65FFC23" w14:textId="77777777" w:rsidR="00841DE9" w:rsidRDefault="00841DE9">
      <w:pPr>
        <w:divId w:val="181078661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libusbx</w:t>
      </w:r>
      <w:hyperlink r:id="rId35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B5892DE" w14:textId="77777777" w:rsidR="00841DE9" w:rsidRDefault="00841DE9">
      <w:pPr>
        <w:divId w:val="207731426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libutf</w:t>
      </w:r>
      <w:hyperlink r:id="rId36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074BC7" w14:textId="77777777" w:rsidR="00841DE9" w:rsidRDefault="00841DE9">
      <w:pPr>
        <w:divId w:val="34571711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libvpx</w:t>
      </w:r>
      <w:hyperlink r:id="rId36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2F2F851" w14:textId="77777777" w:rsidR="00841DE9" w:rsidRDefault="00841DE9">
      <w:pPr>
        <w:divId w:val="60346276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libx11</w:t>
      </w:r>
      <w:hyperlink r:id="rId362" w:history="1">
        <w:r>
          <w:rPr>
            <w:rStyle w:val="Hyperlink"/>
            <w:rFonts w:eastAsia="Times New Roman"/>
          </w:rPr>
          <w:t>homepage</w:t>
        </w:r>
      </w:hyperlink>
    </w:p>
    <w:p w14:paraId="6E2D3242" w14:textId="77777777" w:rsidR="00841DE9" w:rsidRDefault="00841DE9">
      <w:pPr>
        <w:divId w:val="156298723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libxcb-keysyms</w:t>
      </w:r>
      <w:hyperlink r:id="rId36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6EE117A" w14:textId="77777777" w:rsidR="00841DE9" w:rsidRDefault="00841DE9">
      <w:pPr>
        <w:divId w:val="104544519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libxml</w:t>
      </w:r>
      <w:hyperlink r:id="rId36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62146C5" w14:textId="77777777" w:rsidR="00841DE9" w:rsidRDefault="00841DE9">
      <w:pPr>
        <w:divId w:val="57254793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libxslt</w:t>
      </w:r>
      <w:hyperlink r:id="rId36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5A4B80D" w14:textId="77777777" w:rsidR="00841DE9" w:rsidRDefault="00841DE9">
      <w:pPr>
        <w:divId w:val="48420517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libyuv</w:t>
      </w:r>
      <w:hyperlink r:id="rId36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B35A54F" w14:textId="77777777" w:rsidR="00841DE9" w:rsidRDefault="00841DE9">
      <w:pPr>
        <w:divId w:val="151749821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libzip</w:t>
      </w:r>
      <w:hyperlink r:id="rId36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13B8B1" w14:textId="77777777" w:rsidR="00841DE9" w:rsidRDefault="00841DE9">
      <w:pPr>
        <w:divId w:val="13507450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Lighthouse</w:t>
      </w:r>
      <w:hyperlink r:id="rId36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3A134D7" w14:textId="77777777" w:rsidR="00841DE9" w:rsidRDefault="00841DE9">
      <w:pPr>
        <w:divId w:val="34879574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Lighthouse i18n.js</w:t>
      </w:r>
      <w:hyperlink r:id="rId369" w:history="1">
        <w:r>
          <w:rPr>
            <w:rStyle w:val="Hyperlink"/>
            <w:rFonts w:eastAsia="Times New Roman"/>
          </w:rPr>
          <w:t>homepage</w:t>
        </w:r>
      </w:hyperlink>
    </w:p>
    <w:p w14:paraId="0A751472" w14:textId="77777777" w:rsidR="00841DE9" w:rsidRDefault="00841DE9">
      <w:pPr>
        <w:divId w:val="146462098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linux-syscall-support</w:t>
      </w:r>
      <w:hyperlink r:id="rId37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89E021A" w14:textId="77777777" w:rsidR="00841DE9" w:rsidRDefault="00841DE9">
      <w:pPr>
        <w:divId w:val="69122526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Lit-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HTML</w:t>
      </w:r>
      <w:hyperlink r:id="rId37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0C36B1F" w14:textId="77777777" w:rsidR="00841DE9" w:rsidRDefault="00841DE9">
      <w:pPr>
        <w:divId w:val="71535282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Litho</w:t>
      </w:r>
      <w:hyperlink r:id="rId37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3F16FA3" w14:textId="77777777" w:rsidR="00841DE9" w:rsidRDefault="00841DE9">
      <w:pPr>
        <w:divId w:val="145675180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litho</w:t>
      </w:r>
      <w:hyperlink r:id="rId37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0547EEE" w14:textId="77777777" w:rsidR="00841DE9" w:rsidRDefault="00841DE9">
      <w:pPr>
        <w:divId w:val="115541137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LiveData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Core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374" w:anchor="2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964B93" w14:textId="77777777" w:rsidR="00841DE9" w:rsidRDefault="00841DE9">
      <w:pPr>
        <w:divId w:val="148034252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logilab</w:t>
      </w:r>
      <w:hyperlink r:id="rId37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4DE1B73" w14:textId="77777777" w:rsidR="00841DE9" w:rsidRDefault="00841DE9">
      <w:pPr>
        <w:divId w:val="165776014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Lottie</w:t>
      </w:r>
      <w:hyperlink r:id="rId37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7CFC479" w14:textId="77777777" w:rsidR="00841DE9" w:rsidRDefault="00841DE9">
      <w:pPr>
        <w:divId w:val="144114857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lottie</w:t>
      </w:r>
      <w:hyperlink r:id="rId37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8B12A8D" w14:textId="77777777" w:rsidR="00841DE9" w:rsidRDefault="00841DE9">
      <w:pPr>
        <w:divId w:val="30644642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Lottie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Web</w:t>
      </w:r>
      <w:hyperlink r:id="rId37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FBA3FD6" w14:textId="77777777" w:rsidR="00841DE9" w:rsidRDefault="00841DE9">
      <w:pPr>
        <w:divId w:val="169911902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LZMA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SDK</w:t>
      </w:r>
      <w:hyperlink r:id="rId37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72FBBB3" w14:textId="77777777" w:rsidR="00841DE9" w:rsidRDefault="00841DE9">
      <w:pPr>
        <w:divId w:val="63953090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MalDocA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source for extracting and analyzing features from Office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documents.</w:t>
      </w:r>
      <w:hyperlink r:id="rId38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D409C65" w14:textId="77777777" w:rsidR="00841DE9" w:rsidRDefault="00841DE9">
      <w:pPr>
        <w:divId w:val="59462953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Marked</w:t>
      </w:r>
      <w:hyperlink r:id="rId38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2BC846B" w14:textId="77777777" w:rsidR="00841DE9" w:rsidRDefault="00841DE9">
      <w:pPr>
        <w:divId w:val="20325345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Components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</w:t>
      </w:r>
      <w:hyperlink r:id="rId38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530B96B" w14:textId="77777777" w:rsidR="00841DE9" w:rsidRDefault="00841DE9">
      <w:pPr>
        <w:divId w:val="99433936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Components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</w:t>
      </w:r>
      <w:hyperlink r:id="rId38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945E85D" w14:textId="77777777" w:rsidR="00841DE9" w:rsidRDefault="00841DE9">
      <w:pPr>
        <w:divId w:val="47110211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Components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Android</w:t>
      </w:r>
      <w:hyperlink r:id="rId38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9EFDB86" w14:textId="77777777" w:rsidR="00841DE9" w:rsidRDefault="00841DE9">
      <w:pPr>
        <w:divId w:val="140772810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Components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iOS</w:t>
      </w:r>
      <w:hyperlink r:id="rId38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C5962B" w14:textId="77777777" w:rsidR="00841DE9" w:rsidRDefault="00841DE9">
      <w:pPr>
        <w:divId w:val="131768636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Design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Icons</w:t>
      </w:r>
      <w:hyperlink r:id="rId38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41EDE70" w14:textId="77777777" w:rsidR="00841DE9" w:rsidRDefault="00841DE9">
      <w:pPr>
        <w:divId w:val="106918692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Font Disk Loader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iOS</w:t>
      </w:r>
      <w:hyperlink r:id="rId38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F486154" w14:textId="77777777" w:rsidR="00841DE9" w:rsidRDefault="00841DE9">
      <w:pPr>
        <w:divId w:val="178515503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Internationalization for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iOS</w:t>
      </w:r>
      <w:hyperlink r:id="rId38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6CAAA0E" w14:textId="77777777" w:rsidR="00841DE9" w:rsidRDefault="00841DE9">
      <w:pPr>
        <w:divId w:val="3605278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Roboto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Font Loader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iOS</w:t>
      </w:r>
      <w:hyperlink r:id="rId38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7EAD36B" w14:textId="77777777" w:rsidR="00841DE9" w:rsidRDefault="00841DE9">
      <w:pPr>
        <w:divId w:val="97209792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Sprited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Animation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</w:t>
      </w:r>
      <w:hyperlink r:id="rId39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6BDA548" w14:textId="77777777" w:rsidR="00841DE9" w:rsidRDefault="00841DE9">
      <w:pPr>
        <w:divId w:val="58596293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Text Accessibility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iOS</w:t>
      </w:r>
      <w:hyperlink r:id="rId39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47AAD33" w14:textId="77777777" w:rsidR="00841DE9" w:rsidRDefault="00841DE9">
      <w:pPr>
        <w:divId w:val="11364194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Material Web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Components</w:t>
      </w:r>
      <w:hyperlink r:id="rId39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1534289" w14:textId="77777777" w:rsidR="00841DE9" w:rsidRDefault="00841DE9">
      <w:pPr>
        <w:divId w:val="6699547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MediaController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sample.</w:t>
      </w:r>
      <w:hyperlink r:id="rId39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22C66C6" w14:textId="77777777" w:rsidR="00841DE9" w:rsidRDefault="00841DE9">
      <w:pPr>
        <w:divId w:val="174760898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MediaStoreUtils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Android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sample.</w:t>
      </w:r>
      <w:hyperlink r:id="rId39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C6F8E12" w14:textId="77777777" w:rsidR="00841DE9" w:rsidRDefault="00841DE9">
      <w:pPr>
        <w:divId w:val="190795873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mesa_headers</w:t>
      </w:r>
      <w:hyperlink r:id="rId39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EAA4812" w14:textId="77777777" w:rsidR="00841DE9" w:rsidRDefault="00841DE9">
      <w:pPr>
        <w:divId w:val="202960423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Metrics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Protos</w:t>
      </w:r>
      <w:hyperlink r:id="rId39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59B9403" w14:textId="77777777" w:rsidR="00841DE9" w:rsidRDefault="00841DE9">
      <w:pPr>
        <w:divId w:val="58727437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minigbm</w:t>
      </w:r>
      <w:hyperlink r:id="rId39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C89F6C8" w14:textId="77777777" w:rsidR="00841DE9" w:rsidRDefault="00841DE9">
      <w:pPr>
        <w:divId w:val="11692186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Mobile Data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Download</w:t>
      </w:r>
      <w:hyperlink r:id="rId39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3CD1945" w14:textId="77777777" w:rsidR="00841DE9" w:rsidRDefault="00841DE9">
      <w:pPr>
        <w:divId w:val="68625333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mobstore</w:t>
      </w:r>
      <w:hyperlink r:id="rId39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4F31E7" w14:textId="77777777" w:rsidR="00841DE9" w:rsidRDefault="00841DE9">
      <w:pPr>
        <w:divId w:val="92989505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modp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base64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decoder</w:t>
      </w:r>
      <w:hyperlink r:id="rId40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F3A297C" w14:textId="77777777" w:rsidR="00841DE9" w:rsidRDefault="00841DE9">
      <w:pPr>
        <w:divId w:val="35180705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Motion Animator for Objective-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</w:t>
      </w:r>
      <w:hyperlink r:id="rId40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5564739" w14:textId="77777777" w:rsidR="00841DE9" w:rsidRDefault="00841DE9">
      <w:pPr>
        <w:divId w:val="89975435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Motion Interchange for Objective-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</w:t>
      </w:r>
      <w:hyperlink r:id="rId40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9F732FE" w14:textId="77777777" w:rsidR="00841DE9" w:rsidRDefault="00841DE9">
      <w:pPr>
        <w:divId w:val="2151369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Motion Transitioning for Objective-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</w:t>
      </w:r>
      <w:hyperlink r:id="rId40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B6C1995" w14:textId="77777777" w:rsidR="00841DE9" w:rsidRDefault="00841DE9">
      <w:pPr>
        <w:divId w:val="130423343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Mozilla Personal Security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Manager</w:t>
      </w:r>
      <w:hyperlink r:id="rId40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D1E44C4" w14:textId="77777777" w:rsidR="00841DE9" w:rsidRDefault="00841DE9">
      <w:pPr>
        <w:divId w:val="140622091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Mozilla Windows Cert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code</w:t>
      </w:r>
      <w:hyperlink r:id="rId40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D40F2A9" w14:textId="77777777" w:rsidR="00841DE9" w:rsidRDefault="00841DE9">
      <w:pPr>
        <w:divId w:val="23771879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Nano Protocol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Buffers</w:t>
      </w:r>
      <w:hyperlink r:id="rId40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FAA26F7" w14:textId="77777777" w:rsidR="00841DE9" w:rsidRDefault="00841DE9">
      <w:pPr>
        <w:divId w:val="142765151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nanoproto</w:t>
      </w:r>
      <w:hyperlink r:id="rId40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DA5CF62" w14:textId="77777777" w:rsidR="00841DE9" w:rsidRDefault="00841DE9">
      <w:pPr>
        <w:divId w:val="189550314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native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client</w:t>
      </w:r>
      <w:hyperlink r:id="rId40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D11D3F9" w14:textId="77777777" w:rsidR="00841DE9" w:rsidRDefault="00841DE9">
      <w:pPr>
        <w:divId w:val="207030423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Nearby Connections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40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FFDA430" w14:textId="77777777" w:rsidR="00841DE9" w:rsidRDefault="00841DE9">
      <w:pPr>
        <w:divId w:val="363325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Netscape Portable Runtime (NSPR)</w:t>
      </w:r>
      <w:hyperlink r:id="rId410" w:history="1">
        <w:r>
          <w:rPr>
            <w:rStyle w:val="Hyperlink"/>
            <w:rFonts w:eastAsia="Times New Roman"/>
          </w:rPr>
          <w:t>homepage</w:t>
        </w:r>
      </w:hyperlink>
    </w:p>
    <w:p w14:paraId="4090B023" w14:textId="77777777" w:rsidR="00841DE9" w:rsidRDefault="00841DE9">
      <w:pPr>
        <w:divId w:val="133904372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Netwide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Assembler</w:t>
      </w:r>
      <w:hyperlink r:id="rId41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9C1FB5F" w14:textId="77777777" w:rsidR="00841DE9" w:rsidRDefault="00841DE9">
      <w:pPr>
        <w:divId w:val="83553549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Network Security Services (NSS)</w:t>
      </w:r>
      <w:hyperlink r:id="rId412" w:history="1">
        <w:r>
          <w:rPr>
            <w:rStyle w:val="Hyperlink"/>
            <w:rFonts w:eastAsia="Times New Roman"/>
          </w:rPr>
          <w:t>homepage</w:t>
        </w:r>
      </w:hyperlink>
    </w:p>
    <w:p w14:paraId="71D51804" w14:textId="77777777" w:rsidR="00841DE9" w:rsidRDefault="00841DE9">
      <w:pPr>
        <w:divId w:val="59791158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newlib-extras</w:t>
      </w:r>
      <w:hyperlink r:id="rId41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7074D9D" w14:textId="77777777" w:rsidR="00841DE9" w:rsidRDefault="00841DE9">
      <w:pPr>
        <w:divId w:val="134605142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nmoinvaz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/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minizip</w:t>
      </w:r>
      <w:hyperlink r:id="rId41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E3932C4" w14:textId="77777777" w:rsidR="00841DE9" w:rsidRDefault="00841DE9">
      <w:pPr>
        <w:divId w:val="4719144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Okio</w:t>
      </w:r>
      <w:hyperlink r:id="rId41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35D3B8E" w14:textId="77777777" w:rsidR="00841DE9" w:rsidRDefault="00841DE9">
      <w:pPr>
        <w:divId w:val="152096668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okio</w:t>
      </w:r>
      <w:hyperlink r:id="rId41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AC292D2" w14:textId="77777777" w:rsidR="00841DE9" w:rsidRDefault="00841DE9">
      <w:pPr>
        <w:divId w:val="77837244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One Euro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Filter</w:t>
      </w:r>
      <w:hyperlink r:id="rId41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5877322" w14:textId="77777777" w:rsidR="00841DE9" w:rsidRDefault="00841DE9">
      <w:pPr>
        <w:divId w:val="72753766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Open Screen Protocol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41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858A7F4" w14:textId="77777777" w:rsidR="00841DE9" w:rsidRDefault="00841DE9">
      <w:pPr>
        <w:divId w:val="4588438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openctm</w:t>
      </w:r>
      <w:hyperlink r:id="rId41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C303C37" w14:textId="77777777" w:rsidR="00841DE9" w:rsidRDefault="00841DE9">
      <w:pPr>
        <w:divId w:val="169392119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OpenH264</w:t>
      </w:r>
      <w:hyperlink r:id="rId420" w:history="1">
        <w:r>
          <w:rPr>
            <w:rStyle w:val="Hyperlink"/>
            <w:rFonts w:eastAsia="Times New Roman"/>
          </w:rPr>
          <w:t>homepage</w:t>
        </w:r>
      </w:hyperlink>
    </w:p>
    <w:p w14:paraId="6182FE7E" w14:textId="77777777" w:rsidR="00841DE9" w:rsidRDefault="00841DE9">
      <w:pPr>
        <w:divId w:val="35056785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opus</w:t>
      </w:r>
      <w:hyperlink r:id="rId42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96A12FE" w14:textId="77777777" w:rsidR="00841DE9" w:rsidRDefault="00841DE9">
      <w:pPr>
        <w:divId w:val="48485427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OTS (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OpenType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Sanitizer)</w:t>
      </w:r>
      <w:hyperlink r:id="rId422" w:history="1">
        <w:r>
          <w:rPr>
            <w:rStyle w:val="Hyperlink"/>
            <w:rFonts w:eastAsia="Times New Roman"/>
          </w:rPr>
          <w:t>homepage</w:t>
        </w:r>
      </w:hyperlink>
    </w:p>
    <w:p w14:paraId="756797B3" w14:textId="77777777" w:rsidR="00841DE9" w:rsidRDefault="00841DE9">
      <w:pPr>
        <w:divId w:val="58897235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Paul Hsieh's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SuperFastHash</w:t>
      </w:r>
      <w:hyperlink r:id="rId42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233B0EE" w14:textId="77777777" w:rsidR="00841DE9" w:rsidRDefault="00841DE9">
      <w:pPr>
        <w:divId w:val="95578919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PDFium</w:t>
      </w:r>
      <w:hyperlink r:id="rId42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175A87" w14:textId="77777777" w:rsidR="00841DE9" w:rsidRDefault="00841DE9">
      <w:pPr>
        <w:divId w:val="98851199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Perfetto</w:t>
      </w:r>
      <w:hyperlink r:id="rId42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EF8AC21" w14:textId="77777777" w:rsidR="00841DE9" w:rsidRDefault="00841DE9">
      <w:pPr>
        <w:divId w:val="195312608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perfmark</w:t>
      </w:r>
      <w:hyperlink r:id="rId42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4F06BF2" w14:textId="77777777" w:rsidR="00841DE9" w:rsidRDefault="00841DE9">
      <w:pPr>
        <w:divId w:val="128766180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PerfMark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42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669E36E" w14:textId="77777777" w:rsidR="00841DE9" w:rsidRDefault="00841DE9">
      <w:pPr>
        <w:divId w:val="49769862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PFFFT: a pretty fast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FFT.</w:t>
      </w:r>
      <w:hyperlink r:id="rId42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746B580" w14:textId="77777777" w:rsidR="00841DE9" w:rsidRDefault="00841DE9">
      <w:pPr>
        <w:divId w:val="154201073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auth</w:t>
      </w:r>
      <w:hyperlink r:id="rId42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EADAE5E" w14:textId="77777777" w:rsidR="00841DE9" w:rsidRDefault="00841DE9">
      <w:pPr>
        <w:divId w:val="214134175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auth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api-phone</w:t>
      </w:r>
      <w:hyperlink r:id="rId43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8070ED6" w14:textId="77777777" w:rsidR="00841DE9" w:rsidRDefault="00841DE9">
      <w:pPr>
        <w:divId w:val="5184855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auth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base</w:t>
      </w:r>
      <w:hyperlink r:id="rId43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1D0F48C" w14:textId="77777777" w:rsidR="00841DE9" w:rsidRDefault="00841DE9">
      <w:pPr>
        <w:divId w:val="11857070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base</w:t>
      </w:r>
      <w:hyperlink r:id="rId43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842594E" w14:textId="77777777" w:rsidR="00841DE9" w:rsidRDefault="00841DE9">
      <w:pPr>
        <w:divId w:val="138490767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basement</w:t>
      </w:r>
      <w:hyperlink r:id="rId43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68D2E4" w14:textId="77777777" w:rsidR="00841DE9" w:rsidRDefault="00841DE9">
      <w:pPr>
        <w:divId w:val="134666448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cast</w:t>
      </w:r>
      <w:hyperlink r:id="rId43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46F3F3C" w14:textId="77777777" w:rsidR="00841DE9" w:rsidRDefault="00841DE9">
      <w:pPr>
        <w:divId w:val="82077606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play-services-cast-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framework</w:t>
      </w:r>
      <w:hyperlink r:id="rId43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AD9A270" w14:textId="77777777" w:rsidR="00841DE9" w:rsidRDefault="00841DE9">
      <w:pPr>
        <w:divId w:val="191635601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clearcut</w:t>
      </w:r>
      <w:hyperlink r:id="rId43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A395AA8" w14:textId="77777777" w:rsidR="00841DE9" w:rsidRDefault="00841DE9">
      <w:pPr>
        <w:divId w:val="125751512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play-services-cloud-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messaging</w:t>
      </w:r>
      <w:hyperlink r:id="rId43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557D32D" w14:textId="77777777" w:rsidR="00841DE9" w:rsidRDefault="00841DE9">
      <w:pPr>
        <w:divId w:val="89458618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fido</w:t>
      </w:r>
      <w:hyperlink r:id="rId43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54D0771" w14:textId="77777777" w:rsidR="00841DE9" w:rsidRDefault="00841DE9">
      <w:pPr>
        <w:divId w:val="158880992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flags</w:t>
      </w:r>
      <w:hyperlink r:id="rId43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7234654" w14:textId="77777777" w:rsidR="00841DE9" w:rsidRDefault="00841DE9">
      <w:pPr>
        <w:divId w:val="32810194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gcm</w:t>
      </w:r>
      <w:hyperlink r:id="rId44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F4DDAE9" w14:textId="77777777" w:rsidR="00841DE9" w:rsidRDefault="00841DE9">
      <w:pPr>
        <w:divId w:val="75976084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iid</w:t>
      </w:r>
      <w:hyperlink r:id="rId44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8D3E0AE" w14:textId="77777777" w:rsidR="00841DE9" w:rsidRDefault="00841DE9">
      <w:pPr>
        <w:divId w:val="206078506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instantapps</w:t>
      </w:r>
      <w:hyperlink r:id="rId44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35F4A5A" w14:textId="77777777" w:rsidR="00841DE9" w:rsidRDefault="00841DE9">
      <w:pPr>
        <w:divId w:val="16872034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location</w:t>
      </w:r>
      <w:hyperlink r:id="rId44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9B4420E" w14:textId="77777777" w:rsidR="00841DE9" w:rsidRDefault="00841DE9">
      <w:pPr>
        <w:divId w:val="96654856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phenotype</w:t>
      </w:r>
      <w:hyperlink r:id="rId44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356C104" w14:textId="77777777" w:rsidR="00841DE9" w:rsidRDefault="00841DE9">
      <w:pPr>
        <w:divId w:val="40076195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play-services-places-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placereport</w:t>
      </w:r>
      <w:hyperlink r:id="rId44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2379D8F" w14:textId="77777777" w:rsidR="00841DE9" w:rsidRDefault="00841DE9">
      <w:pPr>
        <w:divId w:val="166254484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stats</w:t>
      </w:r>
      <w:hyperlink r:id="rId44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AA42806" w14:textId="77777777" w:rsidR="00841DE9" w:rsidRDefault="00841DE9">
      <w:pPr>
        <w:divId w:val="193674388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tasks</w:t>
      </w:r>
      <w:hyperlink r:id="rId44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6A06D69" w14:textId="77777777" w:rsidR="00841DE9" w:rsidRDefault="00841DE9">
      <w:pPr>
        <w:divId w:val="199205264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vision</w:t>
      </w:r>
      <w:hyperlink r:id="rId44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392191B" w14:textId="77777777" w:rsidR="00841DE9" w:rsidRDefault="00841DE9">
      <w:pPr>
        <w:divId w:val="130890014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play-services-vision-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common</w:t>
      </w:r>
      <w:hyperlink r:id="rId44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6D9F0FC" w14:textId="77777777" w:rsidR="00841DE9" w:rsidRDefault="00841DE9">
      <w:pPr>
        <w:divId w:val="119619045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PLY (Python Lex-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Yacc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)</w:t>
      </w:r>
      <w:hyperlink r:id="rId450" w:history="1">
        <w:r>
          <w:rPr>
            <w:rStyle w:val="Hyperlink"/>
            <w:rFonts w:eastAsia="Times New Roman"/>
          </w:rPr>
          <w:t>homepage</w:t>
        </w:r>
      </w:hyperlink>
    </w:p>
    <w:p w14:paraId="11FEB4AA" w14:textId="77777777" w:rsidR="00841DE9" w:rsidRDefault="00841DE9">
      <w:pPr>
        <w:divId w:val="190336741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Polymer</w:t>
      </w:r>
      <w:hyperlink r:id="rId45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3658B50" w14:textId="77777777" w:rsidR="00841DE9" w:rsidRDefault="00841DE9">
      <w:pPr>
        <w:divId w:val="130366035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pprof</w:t>
      </w:r>
      <w:hyperlink r:id="rId45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99E66B0" w14:textId="77777777" w:rsidR="00841DE9" w:rsidRDefault="00841DE9">
      <w:pPr>
        <w:divId w:val="74692351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pressurecooker</w:t>
      </w:r>
      <w:hyperlink r:id="rId45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CD633B1" w14:textId="77777777" w:rsidR="00841DE9" w:rsidRDefault="00841DE9">
      <w:pPr>
        <w:divId w:val="100501531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Private Join and Compute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subset</w:t>
      </w:r>
      <w:hyperlink r:id="rId45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08A119F" w14:textId="77777777" w:rsidR="00841DE9" w:rsidRDefault="00841DE9">
      <w:pPr>
        <w:divId w:val="118208736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protobuf</w:t>
      </w:r>
      <w:hyperlink r:id="rId45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BD2F892" w14:textId="77777777" w:rsidR="00841DE9" w:rsidRDefault="00841DE9">
      <w:pPr>
        <w:divId w:val="26885602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protobuf</w:t>
      </w:r>
      <w:hyperlink r:id="rId45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796E3F6" w14:textId="77777777" w:rsidR="00841DE9" w:rsidRDefault="00841DE9">
      <w:pPr>
        <w:divId w:val="43741348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Protocol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Buffers</w:t>
      </w:r>
      <w:hyperlink r:id="rId45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2B43600" w14:textId="77777777" w:rsidR="00841DE9" w:rsidRDefault="00841DE9">
      <w:pPr>
        <w:divId w:val="176672763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Protocol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Buffers</w:t>
      </w:r>
      <w:hyperlink r:id="rId45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6886B79" w14:textId="77777777" w:rsidR="00841DE9" w:rsidRDefault="00841DE9">
      <w:pPr>
        <w:divId w:val="87369170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Protocol Buffers - Google's data interchange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format</w:t>
      </w:r>
      <w:hyperlink r:id="rId45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A8FFA1D" w14:textId="77777777" w:rsidR="00841DE9" w:rsidRDefault="00841DE9">
      <w:pPr>
        <w:divId w:val="176908115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Protocol Buffers [Lite]</w:t>
      </w:r>
      <w:hyperlink r:id="rId460" w:history="1">
        <w:r>
          <w:rPr>
            <w:rStyle w:val="Hyperlink"/>
            <w:rFonts w:eastAsia="Times New Roman"/>
          </w:rPr>
          <w:t>homepage</w:t>
        </w:r>
      </w:hyperlink>
    </w:p>
    <w:p w14:paraId="307B1FCD" w14:textId="77777777" w:rsidR="00841DE9" w:rsidRDefault="00841DE9">
      <w:pPr>
        <w:divId w:val="84629140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PSM (Private Set Membership) client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side</w:t>
      </w:r>
      <w:hyperlink r:id="rId46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E7FB936" w14:textId="77777777" w:rsidR="00841DE9" w:rsidRDefault="00841DE9">
      <w:pPr>
        <w:divId w:val="201557370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Puffin deterministic deflate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recompressor</w:t>
      </w:r>
      <w:hyperlink r:id="rId46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4F1403C" w14:textId="77777777" w:rsidR="00841DE9" w:rsidRDefault="00841DE9">
      <w:pPr>
        <w:divId w:val="105847645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Puppeteer</w:t>
      </w:r>
      <w:hyperlink r:id="rId46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639FBC3" w14:textId="77777777" w:rsidR="00841DE9" w:rsidRDefault="00841DE9">
      <w:pPr>
        <w:divId w:val="74503529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pyjson5</w:t>
      </w:r>
      <w:hyperlink r:id="rId464" w:history="1">
        <w:r>
          <w:rPr>
            <w:rStyle w:val="Hyperlink"/>
            <w:rFonts w:eastAsia="Times New Roman"/>
          </w:rPr>
          <w:t>homepage</w:t>
        </w:r>
      </w:hyperlink>
    </w:p>
    <w:p w14:paraId="697C49FE" w14:textId="77777777" w:rsidR="00841DE9" w:rsidRDefault="00841DE9">
      <w:pPr>
        <w:divId w:val="140896346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pylint</w:t>
      </w:r>
      <w:hyperlink r:id="rId46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02F9387" w14:textId="77777777" w:rsidR="00841DE9" w:rsidRDefault="00841DE9">
      <w:pPr>
        <w:divId w:val="185765032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pywebsocket3</w:t>
      </w:r>
      <w:hyperlink r:id="rId466" w:history="1">
        <w:r>
          <w:rPr>
            <w:rStyle w:val="Hyperlink"/>
            <w:rFonts w:eastAsia="Times New Roman"/>
          </w:rPr>
          <w:t>homepage</w:t>
        </w:r>
      </w:hyperlink>
    </w:p>
    <w:p w14:paraId="1C3B7E5B" w14:textId="77777777" w:rsidR="00841DE9" w:rsidRDefault="00841DE9">
      <w:pPr>
        <w:divId w:val="141702242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QUICHE</w:t>
      </w:r>
      <w:hyperlink r:id="rId46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16B3A82" w14:textId="77777777" w:rsidR="00841DE9" w:rsidRDefault="00841DE9">
      <w:pPr>
        <w:divId w:val="179158800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Quick Color Management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System</w:t>
      </w:r>
      <w:hyperlink r:id="rId46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9B051B5" w14:textId="77777777" w:rsidR="00841DE9" w:rsidRDefault="00841DE9">
      <w:pPr>
        <w:divId w:val="66374955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rastermill</w:t>
      </w:r>
      <w:hyperlink r:id="rId46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C3B8DB4" w14:textId="77777777" w:rsidR="00841DE9" w:rsidRDefault="00841DE9">
      <w:pPr>
        <w:divId w:val="208183078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RE2</w:t>
      </w:r>
      <w:hyperlink r:id="rId470" w:history="1">
        <w:r>
          <w:rPr>
            <w:rStyle w:val="Hyperlink"/>
            <w:rFonts w:eastAsia="Times New Roman"/>
          </w:rPr>
          <w:t>homepage</w:t>
        </w:r>
      </w:hyperlink>
    </w:p>
    <w:p w14:paraId="13B82376" w14:textId="77777777" w:rsidR="00841DE9" w:rsidRDefault="00841DE9">
      <w:pPr>
        <w:divId w:val="70734010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re2 - an efficient, principled regular expression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47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A351D18" w14:textId="77777777" w:rsidR="00841DE9" w:rsidRDefault="00841DE9">
      <w:pPr>
        <w:divId w:val="59737404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reactivestreams</w:t>
      </w:r>
      <w:hyperlink r:id="rId47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2A9D02E" w14:textId="77777777" w:rsidR="00841DE9" w:rsidRDefault="00841DE9">
      <w:pPr>
        <w:divId w:val="58446386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Recurrent neural network for audio noise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reduction</w:t>
      </w:r>
      <w:hyperlink r:id="rId47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7A41980" w14:textId="77777777" w:rsidR="00841DE9" w:rsidRDefault="00841DE9">
      <w:pPr>
        <w:divId w:val="55589286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ReLinker</w:t>
      </w:r>
      <w:hyperlink r:id="rId47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D732475" w14:textId="77777777" w:rsidR="00841DE9" w:rsidRDefault="00841DE9">
      <w:pPr>
        <w:divId w:val="58465276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Remote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Callback</w:t>
      </w:r>
      <w:hyperlink r:id="rId475" w:anchor="1.0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54A8EFF" w14:textId="77777777" w:rsidR="00841DE9" w:rsidRDefault="00841DE9">
      <w:pPr>
        <w:divId w:val="203541891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rjsmin</w:t>
      </w:r>
      <w:hyperlink r:id="rId47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85C9517" w14:textId="77777777" w:rsidR="00841DE9" w:rsidRDefault="00841DE9">
      <w:pPr>
        <w:divId w:val="87400198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rxandroid</w:t>
      </w:r>
      <w:hyperlink r:id="rId47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2D085FE" w14:textId="77777777" w:rsidR="00841DE9" w:rsidRDefault="00841DE9">
      <w:pPr>
        <w:divId w:val="20213625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rxandroid2</w:t>
      </w:r>
      <w:hyperlink r:id="rId478" w:history="1">
        <w:r>
          <w:rPr>
            <w:rStyle w:val="Hyperlink"/>
            <w:rFonts w:eastAsia="Times New Roman"/>
          </w:rPr>
          <w:t>homepage</w:t>
        </w:r>
      </w:hyperlink>
    </w:p>
    <w:p w14:paraId="44B15E07" w14:textId="77777777" w:rsidR="00841DE9" w:rsidRDefault="00841DE9">
      <w:pPr>
        <w:divId w:val="195732766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rxjava2</w:t>
      </w:r>
      <w:hyperlink r:id="rId479" w:history="1">
        <w:r>
          <w:rPr>
            <w:rStyle w:val="Hyperlink"/>
            <w:rFonts w:eastAsia="Times New Roman"/>
          </w:rPr>
          <w:t>homepage</w:t>
        </w:r>
      </w:hyperlink>
    </w:p>
    <w:p w14:paraId="63711D04" w14:textId="77777777" w:rsidR="00841DE9" w:rsidRDefault="00841DE9">
      <w:pPr>
        <w:divId w:val="89150271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safeparcel</w:t>
      </w:r>
      <w:hyperlink r:id="rId48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5730091" w14:textId="77777777" w:rsidR="00841DE9" w:rsidRDefault="00841DE9">
      <w:pPr>
        <w:divId w:val="12381800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SafeParcelable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48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7E9738C" w14:textId="77777777" w:rsidR="00841DE9" w:rsidRDefault="00841DE9">
      <w:pPr>
        <w:divId w:val="178303886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Saved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State</w:t>
      </w:r>
      <w:hyperlink r:id="rId482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2029687" w14:textId="77777777" w:rsidR="00841DE9" w:rsidRDefault="00841DE9">
      <w:pPr>
        <w:divId w:val="82871093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SavedState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Kotlin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Extensions</w:t>
      </w:r>
      <w:hyperlink r:id="rId483" w:anchor="1.3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8559C9F" w14:textId="77777777" w:rsidR="00841DE9" w:rsidRDefault="00841DE9">
      <w:pPr>
        <w:divId w:val="124912004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Secure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Message</w:t>
      </w:r>
      <w:hyperlink r:id="rId48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76668F7" w14:textId="77777777" w:rsidR="00841DE9" w:rsidRDefault="00841DE9">
      <w:pPr>
        <w:divId w:val="4587612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settingslib</w:t>
      </w:r>
      <w:hyperlink r:id="rId48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ED5801A" w14:textId="77777777" w:rsidR="00841DE9" w:rsidRDefault="00841DE9">
      <w:pPr>
        <w:divId w:val="130072411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settingslib</w:t>
      </w:r>
      <w:hyperlink r:id="rId48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FA0645F" w14:textId="77777777" w:rsidR="00841DE9" w:rsidRDefault="00841DE9">
      <w:pPr>
        <w:divId w:val="4314024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Setupdesign</w:t>
      </w:r>
      <w:hyperlink r:id="rId48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7378554" w14:textId="77777777" w:rsidR="00841DE9" w:rsidRDefault="00841DE9">
      <w:pPr>
        <w:divId w:val="196326249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setupdesign</w:t>
      </w:r>
      <w:hyperlink r:id="rId48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802A1D0" w14:textId="77777777" w:rsidR="00841DE9" w:rsidRDefault="00841DE9">
      <w:pPr>
        <w:divId w:val="40680404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Simple Homomorphic Encryption Library with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Lattices</w:t>
      </w:r>
      <w:hyperlink r:id="rId48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806682D" w14:textId="77777777" w:rsidR="00841DE9" w:rsidRDefault="00841DE9">
      <w:pPr>
        <w:divId w:val="181325680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simplejson</w:t>
      </w:r>
      <w:hyperlink r:id="rId49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8D7685A" w14:textId="77777777" w:rsidR="00841DE9" w:rsidRDefault="00841DE9">
      <w:pPr>
        <w:divId w:val="89446263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Skia</w:t>
      </w:r>
      <w:hyperlink r:id="rId49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ACB3504" w14:textId="77777777" w:rsidR="00841DE9" w:rsidRDefault="00841DE9">
      <w:pPr>
        <w:divId w:val="133276115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Slice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builders</w:t>
      </w:r>
      <w:hyperlink r:id="rId492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0BD98A5" w14:textId="77777777" w:rsidR="00841DE9" w:rsidRDefault="00841DE9">
      <w:pPr>
        <w:divId w:val="58700682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Slice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views</w:t>
      </w:r>
      <w:hyperlink r:id="rId493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495C2A4" w14:textId="77777777" w:rsidR="00841DE9" w:rsidRDefault="00841DE9">
      <w:pPr>
        <w:divId w:val="129401695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Small subset of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OpenJDK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libraries</w:t>
      </w:r>
      <w:hyperlink r:id="rId49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058D91B" w14:textId="77777777" w:rsidR="00841DE9" w:rsidRDefault="00841DE9">
      <w:pPr>
        <w:divId w:val="152096953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SMHasher</w:t>
      </w:r>
      <w:hyperlink r:id="rId49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B8DBE3E" w14:textId="77777777" w:rsidR="00841DE9" w:rsidRDefault="00841DE9">
      <w:pPr>
        <w:divId w:val="54953211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Snappy: A fast compressor/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decompressor</w:t>
      </w:r>
      <w:hyperlink r:id="rId49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7C83DC6" w14:textId="77777777" w:rsidR="00841DE9" w:rsidRDefault="00841DE9">
      <w:pPr>
        <w:divId w:val="127763432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Speech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Dispatcher</w:t>
      </w:r>
      <w:hyperlink r:id="rId49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7F6821D" w14:textId="77777777" w:rsidR="00841DE9" w:rsidRDefault="00841DE9">
      <w:pPr>
        <w:divId w:val="152883468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SPIR-V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Headers</w:t>
      </w:r>
      <w:hyperlink r:id="rId49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6EA5A51" w14:textId="77777777" w:rsidR="00841DE9" w:rsidRDefault="00841DE9">
      <w:pPr>
        <w:divId w:val="100100460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SPIR-V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Tools</w:t>
      </w:r>
      <w:hyperlink r:id="rId49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797AFB7" w14:textId="77777777" w:rsidR="00841DE9" w:rsidRDefault="00841DE9">
      <w:pPr>
        <w:divId w:val="1920092251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SPIRV-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Cross</w:t>
      </w:r>
      <w:hyperlink r:id="rId50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13CD499" w14:textId="77777777" w:rsidR="00841DE9" w:rsidRDefault="00841DE9">
      <w:pPr>
        <w:divId w:val="155080300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sqlite</w:t>
      </w:r>
      <w:hyperlink r:id="rId50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5B4D89C" w14:textId="77777777" w:rsidR="00841DE9" w:rsidRDefault="00841DE9">
      <w:pPr>
        <w:divId w:val="198569200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Strongtalk</w:t>
      </w:r>
      <w:hyperlink r:id="rId50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5E6A938" w14:textId="77777777" w:rsidR="00841DE9" w:rsidRDefault="00841DE9">
      <w:pPr>
        <w:divId w:val="197763971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Sudden Motion Sensor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0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CF6AD4C" w14:textId="77777777" w:rsidR="00841DE9" w:rsidRDefault="00841DE9">
      <w:pPr>
        <w:divId w:val="168339018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Swift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toolchain</w:t>
      </w:r>
      <w:hyperlink r:id="rId50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E632249" w14:textId="77777777" w:rsidR="00841DE9" w:rsidRDefault="00841DE9">
      <w:pPr>
        <w:divId w:val="134540359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SwiftShader</w:t>
      </w:r>
      <w:hyperlink r:id="rId50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C273705" w14:textId="77777777" w:rsidR="00841DE9" w:rsidRDefault="00841DE9">
      <w:pPr>
        <w:divId w:val="147668129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TCMalloc</w:t>
      </w:r>
      <w:hyperlink r:id="rId50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7766EE5" w14:textId="77777777" w:rsidR="00841DE9" w:rsidRDefault="00841DE9">
      <w:pPr>
        <w:divId w:val="81895718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tcmalloc</w:t>
      </w:r>
      <w:hyperlink r:id="rId50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58903E3" w14:textId="77777777" w:rsidR="00841DE9" w:rsidRDefault="00841DE9">
      <w:pPr>
        <w:divId w:val="109269898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TensorFlow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Lite</w:t>
      </w:r>
      <w:hyperlink r:id="rId50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466D3E2" w14:textId="77777777" w:rsidR="00841DE9" w:rsidRDefault="00841DE9">
      <w:pPr>
        <w:divId w:val="181471520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TensorFlow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Lite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Support</w:t>
      </w:r>
      <w:hyperlink r:id="rId50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7DB7CB0" w14:textId="77777777" w:rsidR="00841DE9" w:rsidRDefault="00841DE9">
      <w:pPr>
        <w:divId w:val="161810387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TensorFlow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Text</w:t>
      </w:r>
      <w:hyperlink r:id="rId51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A4B41E2" w14:textId="77777777" w:rsidR="00841DE9" w:rsidRDefault="00841DE9">
      <w:pPr>
        <w:divId w:val="93108804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test_fonts</w:t>
      </w:r>
      <w:hyperlink r:id="rId511" w:anchor="mukti,%20https://dejavu-fonts.github.io/Download.html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42B3BB1" w14:textId="77777777" w:rsidR="00841DE9" w:rsidRDefault="00841DE9">
      <w:pPr>
        <w:divId w:val="116093011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Text Fragments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Polyfill</w:t>
      </w:r>
      <w:hyperlink r:id="rId51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99DBECF" w14:textId="77777777" w:rsidR="00841DE9" w:rsidRDefault="00841DE9">
      <w:pPr>
        <w:divId w:val="58491868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Text Layout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Builder</w:t>
      </w:r>
      <w:hyperlink r:id="rId51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3ADC5F2" w14:textId="77777777" w:rsidR="00841DE9" w:rsidRDefault="00841DE9">
      <w:pPr>
        <w:divId w:val="200523599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text_layout_builder</w:t>
      </w:r>
      <w:hyperlink r:id="rId51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C8F97F9" w14:textId="77777777" w:rsidR="00841DE9" w:rsidRDefault="00841DE9">
      <w:pPr>
        <w:divId w:val="110986054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The Chromium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Project</w:t>
      </w:r>
      <w:hyperlink r:id="rId51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C61B1B" w14:textId="77777777" w:rsidR="00841DE9" w:rsidRDefault="00841DE9">
      <w:pPr>
        <w:divId w:val="212743160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The Diff Match and Patch libraries offer robust algorithms to perform the operations required for synchronizing plain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text.</w:t>
      </w:r>
      <w:hyperlink r:id="rId51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A0A80A6" w14:textId="77777777" w:rsidR="00841DE9" w:rsidRDefault="00841DE9">
      <w:pPr>
        <w:divId w:val="148658140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The Incremental Distributed Point Functions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1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FF62FBB" w14:textId="77777777" w:rsidR="00841DE9" w:rsidRDefault="00841DE9">
      <w:pPr>
        <w:divId w:val="124973578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The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ruy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matrix multiplication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1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291E116" w14:textId="77777777" w:rsidR="00841DE9" w:rsidRDefault="00841DE9">
      <w:pPr>
        <w:divId w:val="1385023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The USB ID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Repository</w:t>
      </w:r>
      <w:hyperlink r:id="rId51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75061F" w14:textId="77777777" w:rsidR="00841DE9" w:rsidRDefault="00841DE9">
      <w:pPr>
        <w:divId w:val="1868132619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Tink</w:t>
      </w:r>
      <w:hyperlink r:id="rId52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78BA49" w14:textId="77777777" w:rsidR="00841DE9" w:rsidRDefault="00841DE9">
      <w:pPr>
        <w:divId w:val="133530502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tink</w:t>
      </w:r>
      <w:hyperlink r:id="rId52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F8F795A" w14:textId="77777777" w:rsidR="00841DE9" w:rsidRDefault="00841DE9">
      <w:pPr>
        <w:divId w:val="1438410717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transport-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api</w:t>
      </w:r>
      <w:hyperlink r:id="rId52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E2F750B" w14:textId="77777777" w:rsidR="00841DE9" w:rsidRDefault="00841DE9">
      <w:pPr>
        <w:divId w:val="86108712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turbine</w:t>
      </w:r>
      <w:hyperlink r:id="rId52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DAA10DF" w14:textId="77777777" w:rsidR="00841DE9" w:rsidRDefault="00841DE9">
      <w:pPr>
        <w:divId w:val="52548400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tz</w:t>
      </w:r>
      <w:hyperlink r:id="rId52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05607D0" w14:textId="77777777" w:rsidR="00841DE9" w:rsidRDefault="00841DE9">
      <w:pPr>
        <w:divId w:val="68362710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tz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database</w:t>
      </w:r>
      <w:hyperlink r:id="rId52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F76975F" w14:textId="77777777" w:rsidR="00841DE9" w:rsidRDefault="00841DE9">
      <w:pPr>
        <w:divId w:val="31707715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UKey2</w:t>
      </w:r>
      <w:hyperlink r:id="rId526" w:history="1">
        <w:r>
          <w:rPr>
            <w:rStyle w:val="Hyperlink"/>
            <w:rFonts w:eastAsia="Times New Roman"/>
          </w:rPr>
          <w:t>homepage</w:t>
        </w:r>
      </w:hyperlink>
    </w:p>
    <w:p w14:paraId="7399E50F" w14:textId="77777777" w:rsidR="00841DE9" w:rsidRDefault="00841DE9">
      <w:pPr>
        <w:divId w:val="12813222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Unicode Common Locale Data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Repository</w:t>
      </w:r>
      <w:hyperlink r:id="rId52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1F57093" w14:textId="77777777" w:rsidR="00841DE9" w:rsidRDefault="00841DE9">
      <w:pPr>
        <w:divId w:val="145832914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UnRAR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source for decompressing .RAR and other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files.</w:t>
      </w:r>
      <w:hyperlink r:id="rId52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FECA89E" w14:textId="77777777" w:rsidR="00841DE9" w:rsidRDefault="00841DE9">
      <w:pPr>
        <w:divId w:val="708644826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URI Template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Parser</w:t>
      </w:r>
      <w:hyperlink r:id="rId52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50DA0EB" w14:textId="77777777" w:rsidR="00841DE9" w:rsidRDefault="00841DE9">
      <w:pPr>
        <w:divId w:val="44284359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URL Pattern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3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6E34A63" w14:textId="77777777" w:rsidR="00841DE9" w:rsidRDefault="00841DE9">
      <w:pPr>
        <w:divId w:val="199945331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url_parse</w:t>
      </w:r>
      <w:hyperlink r:id="rId53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8A98AD5" w14:textId="77777777" w:rsidR="00841DE9" w:rsidRDefault="00841DE9">
      <w:pPr>
        <w:divId w:val="190017016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UTF</w:t>
      </w:r>
      <w:hyperlink r:id="rId53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B400989" w14:textId="77777777" w:rsidR="00841DE9" w:rsidRDefault="00841DE9">
      <w:pPr>
        <w:divId w:val="159574352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utf</w:t>
      </w:r>
      <w:hyperlink r:id="rId53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2BAA5C8" w14:textId="77777777" w:rsidR="00841DE9" w:rsidRDefault="00841DE9">
      <w:pPr>
        <w:divId w:val="492182273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utf8</w:t>
      </w:r>
      <w:hyperlink r:id="rId534" w:history="1">
        <w:r>
          <w:rPr>
            <w:rStyle w:val="Hyperlink"/>
            <w:rFonts w:eastAsia="Times New Roman"/>
          </w:rPr>
          <w:t>homepage</w:t>
        </w:r>
      </w:hyperlink>
    </w:p>
    <w:p w14:paraId="7D76E1C3" w14:textId="77777777" w:rsidR="00841DE9" w:rsidRDefault="00841DE9">
      <w:pPr>
        <w:divId w:val="198312160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utf8-range</w:t>
      </w:r>
      <w:hyperlink r:id="rId535" w:history="1">
        <w:r>
          <w:rPr>
            <w:rStyle w:val="Hyperlink"/>
            <w:rFonts w:eastAsia="Times New Roman"/>
          </w:rPr>
          <w:t>homepage</w:t>
        </w:r>
      </w:hyperlink>
    </w:p>
    <w:p w14:paraId="54BFFCA3" w14:textId="77777777" w:rsidR="00841DE9" w:rsidRDefault="00841DE9">
      <w:pPr>
        <w:divId w:val="213857140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utf8_range</w:t>
      </w:r>
      <w:hyperlink r:id="rId536" w:history="1">
        <w:r>
          <w:rPr>
            <w:rStyle w:val="Hyperlink"/>
            <w:rFonts w:eastAsia="Times New Roman"/>
          </w:rPr>
          <w:t>homepage</w:t>
        </w:r>
      </w:hyperlink>
    </w:p>
    <w:p w14:paraId="644BCA5C" w14:textId="77777777" w:rsidR="00841DE9" w:rsidRDefault="00841DE9">
      <w:pPr>
        <w:divId w:val="190618275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v4l-utils</w:t>
      </w:r>
      <w:hyperlink r:id="rId537" w:history="1">
        <w:r>
          <w:rPr>
            <w:rStyle w:val="Hyperlink"/>
            <w:rFonts w:eastAsia="Times New Roman"/>
          </w:rPr>
          <w:t>homepage</w:t>
        </w:r>
      </w:hyperlink>
    </w:p>
    <w:p w14:paraId="4A9F20C2" w14:textId="77777777" w:rsidR="00841DE9" w:rsidRDefault="00841DE9">
      <w:pPr>
        <w:divId w:val="166320010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V8 fork of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fdlibm</w:t>
      </w:r>
      <w:hyperlink r:id="rId53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5B89D8C" w14:textId="77777777" w:rsidR="00841DE9" w:rsidRDefault="00841DE9">
      <w:pPr>
        <w:divId w:val="924800378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V8 JavaScript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Engine</w:t>
      </w:r>
      <w:hyperlink r:id="rId53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680F35B" w14:textId="77777777" w:rsidR="00841DE9" w:rsidRDefault="00841DE9">
      <w:pPr>
        <w:divId w:val="154930051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valgrind</w:t>
      </w:r>
      <w:hyperlink r:id="rId54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C04A853" w14:textId="77777777" w:rsidR="00841DE9" w:rsidRDefault="00841DE9">
      <w:pPr>
        <w:divId w:val="87963667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VersionedParcelable</w:t>
      </w:r>
      <w:hyperlink r:id="rId541" w:anchor="1.2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9BA4FD2" w14:textId="77777777" w:rsidR="00841DE9" w:rsidRDefault="00841DE9">
      <w:pPr>
        <w:divId w:val="194026040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VersionedParcelable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friends</w:t>
      </w:r>
      <w:hyperlink r:id="rId54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B94F2B3" w14:textId="77777777" w:rsidR="00841DE9" w:rsidRDefault="00841DE9">
      <w:pPr>
        <w:divId w:val="130222409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Vulkan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API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headers</w:t>
      </w:r>
      <w:hyperlink r:id="rId54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C2F747A" w14:textId="77777777" w:rsidR="00841DE9" w:rsidRDefault="00841DE9">
      <w:pPr>
        <w:divId w:val="130863259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Vulkan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Deps</w:t>
      </w:r>
      <w:hyperlink r:id="rId54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3942FAF" w14:textId="77777777" w:rsidR="00841DE9" w:rsidRDefault="00841DE9">
      <w:pPr>
        <w:divId w:val="1343119118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Vulkan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Loader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Components</w:t>
      </w:r>
      <w:hyperlink r:id="rId54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6F60B5D" w14:textId="77777777" w:rsidR="00841DE9" w:rsidRDefault="00841DE9">
      <w:pPr>
        <w:divId w:val="139041822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VulkanMemoryAllocator</w:t>
      </w:r>
      <w:hyperlink r:id="rId54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81ED0DF" w14:textId="77777777" w:rsidR="00841DE9" w:rsidRDefault="00841DE9">
      <w:pPr>
        <w:divId w:val="115684684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Wasmparser</w:t>
      </w:r>
      <w:hyperlink r:id="rId54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13FA593" w14:textId="77777777" w:rsidR="00841DE9" w:rsidRDefault="00841DE9">
      <w:pPr>
        <w:divId w:val="49095161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wayland</w:t>
      </w:r>
      <w:hyperlink r:id="rId54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1BFB279" w14:textId="77777777" w:rsidR="00841DE9" w:rsidRDefault="00841DE9">
      <w:pPr>
        <w:divId w:val="140418133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wayland-protocols</w:t>
      </w:r>
      <w:hyperlink r:id="rId54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22E9D07" w14:textId="77777777" w:rsidR="00841DE9" w:rsidRDefault="00841DE9">
      <w:pPr>
        <w:divId w:val="113194432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Web Animations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JS</w:t>
      </w:r>
      <w:hyperlink r:id="rId55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14B03E9" w14:textId="77777777" w:rsidR="00841DE9" w:rsidRDefault="00841DE9">
      <w:pPr>
        <w:divId w:val="57030888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WebKit</w:t>
      </w:r>
      <w:hyperlink r:id="rId551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5E1F0D7" w14:textId="77777777" w:rsidR="00841DE9" w:rsidRDefault="00841DE9">
      <w:pPr>
        <w:divId w:val="2498431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WebM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container parser 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writer.</w:t>
      </w:r>
      <w:hyperlink r:id="rId55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7E130DD" w14:textId="77777777" w:rsidR="00841DE9" w:rsidRDefault="00841DE9">
      <w:pPr>
        <w:divId w:val="17873711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WebP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image encoder/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decoder</w:t>
      </w:r>
      <w:hyperlink r:id="rId55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51C5013" w14:textId="77777777" w:rsidR="00841DE9" w:rsidRDefault="00841DE9">
      <w:pPr>
        <w:divId w:val="81070536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WebRTC</w:t>
      </w:r>
      <w:hyperlink r:id="rId55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1A38AED0" w14:textId="77777777" w:rsidR="00841DE9" w:rsidRDefault="00841DE9">
      <w:pPr>
        <w:divId w:val="116328090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WebView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Support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Library</w:t>
      </w:r>
      <w:hyperlink r:id="rId555" w:anchor="1.6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B972719" w14:textId="77777777" w:rsidR="00841DE9" w:rsidRDefault="00841DE9">
      <w:pPr>
        <w:divId w:val="1313947539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Weston - reference Wayland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compositor</w:t>
      </w:r>
      <w:hyperlink r:id="rId55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0C3B323" w14:textId="77777777" w:rsidR="00841DE9" w:rsidRDefault="00841DE9">
      <w:pPr>
        <w:divId w:val="174156817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WindowManager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Java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Support</w:t>
      </w:r>
      <w:hyperlink r:id="rId557" w:anchor="1.1.0-SNAPSHOT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EBC2360" w14:textId="77777777" w:rsidR="00841DE9" w:rsidRDefault="00841DE9">
      <w:pPr>
        <w:divId w:val="202382350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Windows Template Library (WTL)</w:t>
      </w:r>
      <w:hyperlink r:id="rId558" w:history="1">
        <w:r>
          <w:rPr>
            <w:rStyle w:val="Hyperlink"/>
            <w:rFonts w:eastAsia="Times New Roman"/>
          </w:rPr>
          <w:t>homepage</w:t>
        </w:r>
      </w:hyperlink>
    </w:p>
    <w:p w14:paraId="02A5F5AB" w14:textId="77777777" w:rsidR="00841DE9" w:rsidRDefault="00841DE9">
      <w:pPr>
        <w:divId w:val="224530455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woff2</w:t>
      </w:r>
      <w:hyperlink r:id="rId559" w:history="1">
        <w:r>
          <w:rPr>
            <w:rStyle w:val="Hyperlink"/>
            <w:rFonts w:eastAsia="Times New Roman"/>
          </w:rPr>
          <w:t>homepage</w:t>
        </w:r>
      </w:hyperlink>
    </w:p>
    <w:p w14:paraId="33CE41CA" w14:textId="77777777" w:rsidR="00841DE9" w:rsidRDefault="00841DE9">
      <w:pPr>
        <w:divId w:val="1473986053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Wuffs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 xml:space="preserve"> (Wrangling Untrusted File Formats Safely)</w:t>
      </w:r>
      <w:hyperlink r:id="rId560" w:history="1">
        <w:r>
          <w:rPr>
            <w:rStyle w:val="Hyperlink"/>
            <w:rFonts w:eastAsia="Times New Roman"/>
          </w:rPr>
          <w:t>homepage</w:t>
        </w:r>
      </w:hyperlink>
    </w:p>
    <w:p w14:paraId="0ABEC3B8" w14:textId="77777777" w:rsidR="00841DE9" w:rsidRDefault="00841DE9">
      <w:pPr>
        <w:divId w:val="1660034954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>x11proto</w:t>
      </w:r>
      <w:hyperlink r:id="rId561" w:history="1">
        <w:r>
          <w:rPr>
            <w:rStyle w:val="Hyperlink"/>
            <w:rFonts w:eastAsia="Times New Roman"/>
          </w:rPr>
          <w:t>homepage</w:t>
        </w:r>
      </w:hyperlink>
    </w:p>
    <w:p w14:paraId="53673273" w14:textId="77777777" w:rsidR="00841DE9" w:rsidRDefault="00841DE9">
      <w:pPr>
        <w:divId w:val="212522765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xdg-mime</w:t>
      </w:r>
      <w:hyperlink r:id="rId562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39073FFE" w14:textId="77777777" w:rsidR="00841DE9" w:rsidRDefault="00841DE9">
      <w:pPr>
        <w:divId w:val="22919416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xdg</w:t>
      </w:r>
      <w:proofErr w:type="spellEnd"/>
      <w:r>
        <w:rPr>
          <w:rStyle w:val="title0"/>
          <w:rFonts w:eastAsia="Times New Roman"/>
          <w:b/>
          <w:bCs/>
          <w:sz w:val="22"/>
          <w:szCs w:val="22"/>
        </w:rPr>
        <w:t>-user-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dirs</w:t>
      </w:r>
      <w:hyperlink r:id="rId563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662EC16C" w14:textId="77777777" w:rsidR="00841DE9" w:rsidRDefault="00841DE9">
      <w:pPr>
        <w:divId w:val="2126456892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xdg-utils</w:t>
      </w:r>
      <w:hyperlink r:id="rId564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ABF3762" w14:textId="77777777" w:rsidR="00841DE9" w:rsidRDefault="00841DE9">
      <w:pPr>
        <w:divId w:val="641349894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XSurface</w:t>
      </w:r>
      <w:hyperlink r:id="rId565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04BC7AB4" w14:textId="77777777" w:rsidR="00841DE9" w:rsidRDefault="00841DE9">
      <w:pPr>
        <w:divId w:val="60542722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xxHash</w:t>
      </w:r>
      <w:hyperlink r:id="rId566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DBC0589" w14:textId="77777777" w:rsidR="00841DE9" w:rsidRDefault="00841DE9">
      <w:pPr>
        <w:divId w:val="1088575352"/>
        <w:rPr>
          <w:rFonts w:eastAsia="Times New Roman"/>
        </w:rPr>
      </w:pPr>
      <w:r>
        <w:rPr>
          <w:rStyle w:val="title0"/>
          <w:rFonts w:eastAsia="Times New Roman"/>
          <w:b/>
          <w:bCs/>
          <w:sz w:val="22"/>
          <w:szCs w:val="22"/>
        </w:rPr>
        <w:t xml:space="preserve">XZ </w:t>
      </w: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Utils</w:t>
      </w:r>
      <w:hyperlink r:id="rId567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412D30CF" w14:textId="77777777" w:rsidR="00841DE9" w:rsidRDefault="00841DE9">
      <w:pPr>
        <w:divId w:val="751195761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Yoga</w:t>
      </w:r>
      <w:hyperlink r:id="rId568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7DB65F72" w14:textId="77777777" w:rsidR="00841DE9" w:rsidRDefault="00841DE9">
      <w:pPr>
        <w:divId w:val="1404910900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yoga</w:t>
      </w:r>
      <w:hyperlink r:id="rId569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587887FB" w14:textId="77777777" w:rsidR="00841DE9" w:rsidRDefault="00841DE9">
      <w:pPr>
        <w:divId w:val="283538715"/>
        <w:rPr>
          <w:rFonts w:eastAsia="Times New Roman"/>
        </w:rPr>
      </w:pPr>
      <w:proofErr w:type="spellStart"/>
      <w:r>
        <w:rPr>
          <w:rStyle w:val="title0"/>
          <w:rFonts w:eastAsia="Times New Roman"/>
          <w:b/>
          <w:bCs/>
          <w:sz w:val="22"/>
          <w:szCs w:val="22"/>
        </w:rPr>
        <w:t>zlib</w:t>
      </w:r>
      <w:hyperlink r:id="rId570" w:history="1">
        <w:r>
          <w:rPr>
            <w:rStyle w:val="Hyperlink"/>
            <w:rFonts w:eastAsia="Times New Roman"/>
          </w:rPr>
          <w:t>homepage</w:t>
        </w:r>
        <w:proofErr w:type="spellEnd"/>
      </w:hyperlink>
    </w:p>
    <w:p w14:paraId="2F71D040" w14:textId="230593DC" w:rsidR="00841DE9" w:rsidRPr="00841DE9" w:rsidRDefault="00841DE9" w:rsidP="00841DE9">
      <w:proofErr w:type="spellStart"/>
      <w:r>
        <w:rPr>
          <w:rStyle w:val="title0"/>
          <w:rFonts w:ascii="Arial" w:eastAsia="Times New Roman" w:hAnsi="Arial" w:cs="Arial"/>
          <w:b/>
          <w:bCs/>
          <w:color w:val="E8EAED"/>
          <w:sz w:val="22"/>
          <w:szCs w:val="22"/>
        </w:rPr>
        <w:t>zlib</w:t>
      </w:r>
      <w:hyperlink r:id="rId571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homepage</w:t>
        </w:r>
        <w:proofErr w:type="spellEnd"/>
      </w:hyperlink>
    </w:p>
    <w:sectPr w:rsidR="00841DE9" w:rsidRPr="00841DE9">
      <w:footerReference w:type="default" r:id="rId57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FC01" w14:textId="77777777" w:rsidR="00FE547B" w:rsidRDefault="00FE547B">
      <w:pPr>
        <w:spacing w:after="0" w:line="240" w:lineRule="auto"/>
      </w:pPr>
      <w:r>
        <w:separator/>
      </w:r>
    </w:p>
    <w:p w14:paraId="584773B3" w14:textId="77777777" w:rsidR="00FE547B" w:rsidRDefault="00FE547B"/>
    <w:p w14:paraId="482E82DA" w14:textId="77777777" w:rsidR="00FE547B" w:rsidRDefault="00FE547B"/>
  </w:endnote>
  <w:endnote w:type="continuationSeparator" w:id="0">
    <w:p w14:paraId="3D7D2650" w14:textId="77777777" w:rsidR="00FE547B" w:rsidRDefault="00FE547B">
      <w:pPr>
        <w:spacing w:after="0" w:line="240" w:lineRule="auto"/>
      </w:pPr>
      <w:r>
        <w:continuationSeparator/>
      </w:r>
    </w:p>
    <w:p w14:paraId="0533977E" w14:textId="77777777" w:rsidR="00FE547B" w:rsidRDefault="00FE547B"/>
    <w:p w14:paraId="27477ABE" w14:textId="77777777" w:rsidR="00FE547B" w:rsidRDefault="00FE5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CD7D1" w14:textId="77777777" w:rsidR="00F54AAB" w:rsidRDefault="007078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5F77" w14:textId="77777777" w:rsidR="00FE547B" w:rsidRDefault="00FE547B">
      <w:pPr>
        <w:spacing w:after="0" w:line="240" w:lineRule="auto"/>
      </w:pPr>
      <w:r>
        <w:separator/>
      </w:r>
    </w:p>
    <w:p w14:paraId="000C1E5E" w14:textId="77777777" w:rsidR="00FE547B" w:rsidRDefault="00FE547B"/>
    <w:p w14:paraId="6BF5B039" w14:textId="77777777" w:rsidR="00FE547B" w:rsidRDefault="00FE547B"/>
  </w:footnote>
  <w:footnote w:type="continuationSeparator" w:id="0">
    <w:p w14:paraId="16F7EE6A" w14:textId="77777777" w:rsidR="00FE547B" w:rsidRDefault="00FE547B">
      <w:pPr>
        <w:spacing w:after="0" w:line="240" w:lineRule="auto"/>
      </w:pPr>
      <w:r>
        <w:continuationSeparator/>
      </w:r>
    </w:p>
    <w:p w14:paraId="4082138D" w14:textId="77777777" w:rsidR="00FE547B" w:rsidRDefault="00FE547B"/>
    <w:p w14:paraId="5934E728" w14:textId="77777777" w:rsidR="00FE547B" w:rsidRDefault="00FE5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12604">
    <w:abstractNumId w:val="9"/>
  </w:num>
  <w:num w:numId="2" w16cid:durableId="1429890841">
    <w:abstractNumId w:val="8"/>
  </w:num>
  <w:num w:numId="3" w16cid:durableId="1658419000">
    <w:abstractNumId w:val="7"/>
  </w:num>
  <w:num w:numId="4" w16cid:durableId="1131679220">
    <w:abstractNumId w:val="6"/>
  </w:num>
  <w:num w:numId="5" w16cid:durableId="1265991233">
    <w:abstractNumId w:val="5"/>
  </w:num>
  <w:num w:numId="6" w16cid:durableId="272788869">
    <w:abstractNumId w:val="4"/>
  </w:num>
  <w:num w:numId="7" w16cid:durableId="1574701625">
    <w:abstractNumId w:val="3"/>
  </w:num>
  <w:num w:numId="8" w16cid:durableId="1986738945">
    <w:abstractNumId w:val="2"/>
  </w:num>
  <w:num w:numId="9" w16cid:durableId="223954407">
    <w:abstractNumId w:val="1"/>
  </w:num>
  <w:num w:numId="10" w16cid:durableId="1134060587">
    <w:abstractNumId w:val="0"/>
  </w:num>
  <w:num w:numId="11" w16cid:durableId="347870360">
    <w:abstractNumId w:val="11"/>
  </w:num>
  <w:num w:numId="12" w16cid:durableId="1062480034">
    <w:abstractNumId w:val="9"/>
    <w:lvlOverride w:ilvl="0">
      <w:startOverride w:val="1"/>
    </w:lvlOverride>
  </w:num>
  <w:num w:numId="13" w16cid:durableId="1383140356">
    <w:abstractNumId w:val="10"/>
  </w:num>
  <w:num w:numId="14" w16cid:durableId="182206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7B"/>
    <w:rsid w:val="007078A8"/>
    <w:rsid w:val="00841DE9"/>
    <w:rsid w:val="00F54AAB"/>
    <w:rsid w:val="00F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66453"/>
  <w15:chartTrackingRefBased/>
  <w15:docId w15:val="{4CD0C7FE-D7EB-794B-8654-B849A173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customStyle="1" w:styleId="msonormal0">
    <w:name w:val="msonormal"/>
    <w:basedOn w:val="Normal"/>
    <w:rsid w:val="00841D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AU" w:eastAsia="en-US"/>
    </w:rPr>
  </w:style>
  <w:style w:type="character" w:customStyle="1" w:styleId="page-title">
    <w:name w:val="page-title"/>
    <w:basedOn w:val="DefaultParagraphFont"/>
    <w:rsid w:val="00841DE9"/>
  </w:style>
  <w:style w:type="character" w:styleId="FollowedHyperlink">
    <w:name w:val="FollowedHyperlink"/>
    <w:basedOn w:val="DefaultParagraphFont"/>
    <w:uiPriority w:val="99"/>
    <w:semiHidden/>
    <w:unhideWhenUsed/>
    <w:rsid w:val="00841DE9"/>
    <w:rPr>
      <w:color w:val="800080"/>
      <w:u w:val="single"/>
    </w:rPr>
  </w:style>
  <w:style w:type="character" w:customStyle="1" w:styleId="title0">
    <w:name w:val="title"/>
    <w:basedOn w:val="DefaultParagraphFont"/>
    <w:rsid w:val="00841DE9"/>
  </w:style>
  <w:style w:type="character" w:customStyle="1" w:styleId="homepage">
    <w:name w:val="homepage"/>
    <w:basedOn w:val="DefaultParagraphFont"/>
    <w:rsid w:val="0084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33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1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2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5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9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0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3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3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7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0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8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2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0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4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7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0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5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0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4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7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7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7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5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8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3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9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6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0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1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5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4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6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2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8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5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4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90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9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0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6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5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4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4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6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3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5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4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3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9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1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4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4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2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7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9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1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1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3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6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6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0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7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3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1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4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5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.android.com/jetpack/androidx/releases/print" TargetMode="External" /><Relationship Id="rId299" Type="http://schemas.openxmlformats.org/officeDocument/2006/relationships/hyperlink" Target="http://developer.mozilla.org/en-US/docs/Accessibility/AT-APIs" TargetMode="External" /><Relationship Id="rId21" Type="http://schemas.openxmlformats.org/officeDocument/2006/relationships/hyperlink" Target="http://source.android.com/" TargetMode="External" /><Relationship Id="rId63" Type="http://schemas.openxmlformats.org/officeDocument/2006/relationships/hyperlink" Target="http://developer.android.com/sdk/index.html" TargetMode="External" /><Relationship Id="rId159" Type="http://schemas.openxmlformats.org/officeDocument/2006/relationships/hyperlink" Target="http://www.chromium.org/blink" TargetMode="External" /><Relationship Id="rId324" Type="http://schemas.openxmlformats.org/officeDocument/2006/relationships/hyperlink" Target="https://github.com/KhronosGroup/Vulkan-Tools" TargetMode="External" /><Relationship Id="rId366" Type="http://schemas.openxmlformats.org/officeDocument/2006/relationships/hyperlink" Target="http://code.google.com/p/libyuv/" TargetMode="External" /><Relationship Id="rId531" Type="http://schemas.openxmlformats.org/officeDocument/2006/relationships/hyperlink" Target="http://mxr.mozilla.org/comm-central/source/mozilla/netwerk/base/src/nsURLParsers.cpp" TargetMode="External" /><Relationship Id="rId573" Type="http://schemas.openxmlformats.org/officeDocument/2006/relationships/fontTable" Target="fontTable.xml" /><Relationship Id="rId170" Type="http://schemas.openxmlformats.org/officeDocument/2006/relationships/hyperlink" Target="http://types.cs.washington.edu/checker-framework/releases/3.15.0/checker-framework-3.15.0.zip" TargetMode="External" /><Relationship Id="rId226" Type="http://schemas.openxmlformats.org/officeDocument/2006/relationships/hyperlink" Target="https://firebase.google.com/" TargetMode="External" /><Relationship Id="rId433" Type="http://schemas.openxmlformats.org/officeDocument/2006/relationships/hyperlink" Target="https://developers.google.com/android/guides/setup" TargetMode="External" /><Relationship Id="rId268" Type="http://schemas.openxmlformats.org/officeDocument/2006/relationships/hyperlink" Target="chrome://credits/Google%20internal." TargetMode="External" /><Relationship Id="rId475" Type="http://schemas.openxmlformats.org/officeDocument/2006/relationships/hyperlink" Target="https://developer.android.com/jetpack/androidx/releases/remotecallback" TargetMode="External" /><Relationship Id="rId32" Type="http://schemas.openxmlformats.org/officeDocument/2006/relationships/hyperlink" Target="https://developer.android.com/jetpack/androidx/releases/sqlite" TargetMode="External" /><Relationship Id="rId74" Type="http://schemas.openxmlformats.org/officeDocument/2006/relationships/hyperlink" Target="https://developer.android.com/studio/index.html" TargetMode="External" /><Relationship Id="rId128" Type="http://schemas.openxmlformats.org/officeDocument/2006/relationships/hyperlink" Target="http://developer.android.com/tools/extras/support-library.html" TargetMode="External" /><Relationship Id="rId335" Type="http://schemas.openxmlformats.org/officeDocument/2006/relationships/hyperlink" Target="https://github.com/Kotlin/kotlinx.coroutines" TargetMode="External" /><Relationship Id="rId377" Type="http://schemas.openxmlformats.org/officeDocument/2006/relationships/hyperlink" Target="https://airbnb.io/lottie/" TargetMode="External" /><Relationship Id="rId500" Type="http://schemas.openxmlformats.org/officeDocument/2006/relationships/hyperlink" Target="https://github.com/KhronosGroup/SPIRV-Cross" TargetMode="External" /><Relationship Id="rId542" Type="http://schemas.openxmlformats.org/officeDocument/2006/relationships/hyperlink" Target="http://developer.android.com/tools/extras/support-library.html" TargetMode="External" /><Relationship Id="rId5" Type="http://schemas.openxmlformats.org/officeDocument/2006/relationships/footnotes" Target="footnotes.xml" /><Relationship Id="rId181" Type="http://schemas.openxmlformats.org/officeDocument/2006/relationships/hyperlink" Target="https://github.com/codemirror/CodeMirror/" TargetMode="External" /><Relationship Id="rId237" Type="http://schemas.openxmlformats.org/officeDocument/2006/relationships/hyperlink" Target="https://github.com/google/flatbuffers/" TargetMode="External" /><Relationship Id="rId402" Type="http://schemas.openxmlformats.org/officeDocument/2006/relationships/hyperlink" Target="https://github.com/material-motion/motion-interchange-objc" TargetMode="External" /><Relationship Id="rId279" Type="http://schemas.openxmlformats.org/officeDocument/2006/relationships/hyperlink" Target="http://harfbuzz.org/" TargetMode="External" /><Relationship Id="rId444" Type="http://schemas.openxmlformats.org/officeDocument/2006/relationships/hyperlink" Target="https://developers.google.com/android/guides/setup" TargetMode="External" /><Relationship Id="rId486" Type="http://schemas.openxmlformats.org/officeDocument/2006/relationships/hyperlink" Target="https://googleplex-android.git.corp.google.com/platform/frameworks/base/+/refs/heads/master/packages/SettingsLib/" TargetMode="External" /><Relationship Id="rId43" Type="http://schemas.openxmlformats.org/officeDocument/2006/relationships/hyperlink" Target="https://developer.android.com/jetpack/androidx/releases/lifecycle" TargetMode="External" /><Relationship Id="rId139" Type="http://schemas.openxmlformats.org/officeDocument/2006/relationships/hyperlink" Target="https://developer.android.com/jetpack/androidx/releases/viewpager2" TargetMode="External" /><Relationship Id="rId290" Type="http://schemas.openxmlformats.org/officeDocument/2006/relationships/hyperlink" Target="https://github.com/arximboldi/immer" TargetMode="External" /><Relationship Id="rId304" Type="http://schemas.openxmlformats.org/officeDocument/2006/relationships/hyperlink" Target="http://go/javapoet" TargetMode="External" /><Relationship Id="rId346" Type="http://schemas.openxmlformats.org/officeDocument/2006/relationships/hyperlink" Target="http://llvm.org/docs/LibFuzzer.html" TargetMode="External" /><Relationship Id="rId388" Type="http://schemas.openxmlformats.org/officeDocument/2006/relationships/hyperlink" Target="https://github.com/material-foundation/material-internationalization-ios" TargetMode="External" /><Relationship Id="rId511" Type="http://schemas.openxmlformats.org/officeDocument/2006/relationships/hyperlink" Target="https://pagure.io/lohit,%20http:/www.nongnu.org/freebangfont/downloads.html" TargetMode="External" /><Relationship Id="rId553" Type="http://schemas.openxmlformats.org/officeDocument/2006/relationships/hyperlink" Target="https://chromium.googlesource.com/webm/libwebp" TargetMode="External" /><Relationship Id="rId85" Type="http://schemas.openxmlformats.org/officeDocument/2006/relationships/hyperlink" Target="https://developer.android.com/jetpack/androidx/releases/leanback" TargetMode="External" /><Relationship Id="rId150" Type="http://schemas.openxmlformats.org/officeDocument/2006/relationships/hyperlink" Target="https://github.com/intel/ARM_NEON_2_x86_SSE" TargetMode="External" /><Relationship Id="rId192" Type="http://schemas.openxmlformats.org/officeDocument/2006/relationships/hyperlink" Target="https://github.com/google/crc32c" TargetMode="External" /><Relationship Id="rId206" Type="http://schemas.openxmlformats.org/officeDocument/2006/relationships/hyperlink" Target="http://code.google.com/p/data-race-test/wiki/DynamicAnnotations" TargetMode="External" /><Relationship Id="rId413" Type="http://schemas.openxmlformats.org/officeDocument/2006/relationships/hyperlink" Target="ftp://sourceware.org/pub/newlib/newlib-2.0.0.tar.gz" TargetMode="External" /><Relationship Id="rId248" Type="http://schemas.openxmlformats.org/officeDocument/2006/relationships/hyperlink" Target="http://android-gifview.googlecode.com/svn/!svn/bc/8/trunk/" TargetMode="External" /><Relationship Id="rId455" Type="http://schemas.openxmlformats.org/officeDocument/2006/relationships/hyperlink" Target="http://google3/third_party/protobuf" TargetMode="External" /><Relationship Id="rId497" Type="http://schemas.openxmlformats.org/officeDocument/2006/relationships/hyperlink" Target="http://devel.freebsoft.org/speechd" TargetMode="External" /><Relationship Id="rId12" Type="http://schemas.openxmlformats.org/officeDocument/2006/relationships/hyperlink" Target="http://go/absl-team" TargetMode="External" /><Relationship Id="rId108" Type="http://schemas.openxmlformats.org/officeDocument/2006/relationships/hyperlink" Target="https://developer.android.com/jetpack/androidx/releases/fragment" TargetMode="External" /><Relationship Id="rId315" Type="http://schemas.openxmlformats.org/officeDocument/2006/relationships/hyperlink" Target="https://jspecify.dev/" TargetMode="External" /><Relationship Id="rId357" Type="http://schemas.openxmlformats.org/officeDocument/2006/relationships/hyperlink" Target="https://chromium.googlesource.com/external/github.com/llvm/llvm-project/libunwind.git" TargetMode="External" /><Relationship Id="rId522" Type="http://schemas.openxmlformats.org/officeDocument/2006/relationships/hyperlink" Target="https://developers.google.com/android/guides/setup" TargetMode="External" /><Relationship Id="rId54" Type="http://schemas.openxmlformats.org/officeDocument/2006/relationships/hyperlink" Target="https://developer.android.com/jetpack/androidx/releases/mediarouter" TargetMode="External" /><Relationship Id="rId96" Type="http://schemas.openxmlformats.org/officeDocument/2006/relationships/hyperlink" Target="http://developer.android.com/tools/extras/support-library.html" TargetMode="External" /><Relationship Id="rId161" Type="http://schemas.openxmlformats.org/officeDocument/2006/relationships/hyperlink" Target="https://github.com/liblouis/liblouis" TargetMode="External" /><Relationship Id="rId217" Type="http://schemas.openxmlformats.org/officeDocument/2006/relationships/hyperlink" Target="https://developer.android.com/jetpack/androidx/releases/annotation" TargetMode="External" /><Relationship Id="rId399" Type="http://schemas.openxmlformats.org/officeDocument/2006/relationships/hyperlink" Target="http://google3/third_party/mobstore" TargetMode="External" /><Relationship Id="rId564" Type="http://schemas.openxmlformats.org/officeDocument/2006/relationships/hyperlink" Target="http://portland.freedesktop.org/wiki/" TargetMode="External" /><Relationship Id="rId259" Type="http://schemas.openxmlformats.org/officeDocument/2006/relationships/hyperlink" Target="https://github.com/google/google-toolbox-for-mac" TargetMode="External" /><Relationship Id="rId424" Type="http://schemas.openxmlformats.org/officeDocument/2006/relationships/hyperlink" Target="http://code.google.com/p/pdfium/" TargetMode="External" /><Relationship Id="rId466" Type="http://schemas.openxmlformats.org/officeDocument/2006/relationships/hyperlink" Target="https://github.com/GoogleChromeLabs/pywebsocket3/" TargetMode="External" /><Relationship Id="rId23" Type="http://schemas.openxmlformats.org/officeDocument/2006/relationships/hyperlink" Target="https://developer.android.com/jetpack/androidx/releases/appcompat" TargetMode="External" /><Relationship Id="rId119" Type="http://schemas.openxmlformats.org/officeDocument/2006/relationships/hyperlink" Target="https://developer.android.com/jetpack/androidx/releases/slidingpanelayout" TargetMode="External" /><Relationship Id="rId270" Type="http://schemas.openxmlformats.org/officeDocument/2006/relationships/hyperlink" Target="https://guava.dev/" TargetMode="External" /><Relationship Id="rId326" Type="http://schemas.openxmlformats.org/officeDocument/2006/relationships/hyperlink" Target="https://kotlinlang.org/" TargetMode="External" /><Relationship Id="rId533" Type="http://schemas.openxmlformats.org/officeDocument/2006/relationships/hyperlink" Target="https://github.com/9fans/plan9port/tree/master/src/lib9/utf" TargetMode="External" /><Relationship Id="rId65" Type="http://schemas.openxmlformats.org/officeDocument/2006/relationships/hyperlink" Target="https://developer.android.com/studio/index.html" TargetMode="External" /><Relationship Id="rId130" Type="http://schemas.openxmlformats.org/officeDocument/2006/relationships/hyperlink" Target="https://android.googlesource.com/platform/frameworks/base" TargetMode="External" /><Relationship Id="rId368" Type="http://schemas.openxmlformats.org/officeDocument/2006/relationships/hyperlink" Target="chrome://credits/github.com/GoogleChrome/lighthouse" TargetMode="External" /><Relationship Id="rId172" Type="http://schemas.openxmlformats.org/officeDocument/2006/relationships/hyperlink" Target="https://checkerframework.org/" TargetMode="External" /><Relationship Id="rId228" Type="http://schemas.openxmlformats.org/officeDocument/2006/relationships/hyperlink" Target="https://firebase.google.com/" TargetMode="External" /><Relationship Id="rId435" Type="http://schemas.openxmlformats.org/officeDocument/2006/relationships/hyperlink" Target="https://developers.google.com/android/guides/setup" TargetMode="External" /><Relationship Id="rId477" Type="http://schemas.openxmlformats.org/officeDocument/2006/relationships/hyperlink" Target="https://github.com/ReactiveX/RxAndroid" TargetMode="External" /><Relationship Id="rId281" Type="http://schemas.openxmlformats.org/officeDocument/2006/relationships/hyperlink" Target="https://github.com/google/highway" TargetMode="External" /><Relationship Id="rId337" Type="http://schemas.openxmlformats.org/officeDocument/2006/relationships/hyperlink" Target="https://github.com/JetBrains/kotlin/tree/master/libraries/kotlinx-metadata/jvm" TargetMode="External" /><Relationship Id="rId502" Type="http://schemas.openxmlformats.org/officeDocument/2006/relationships/hyperlink" Target="http://www.strongtalk.org/" TargetMode="External" /><Relationship Id="rId34" Type="http://schemas.openxmlformats.org/officeDocument/2006/relationships/hyperlink" Target="https://developer.android.com/jetpack/androidx/releases/emoji2" TargetMode="External" /><Relationship Id="rId76" Type="http://schemas.openxmlformats.org/officeDocument/2006/relationships/hyperlink" Target="http://developer.android.com/tools/extras/support-library.html" TargetMode="External" /><Relationship Id="rId141" Type="http://schemas.openxmlformats.org/officeDocument/2006/relationships/hyperlink" Target="http://google3/third_party/android/androidx_test" TargetMode="External" /><Relationship Id="rId379" Type="http://schemas.openxmlformats.org/officeDocument/2006/relationships/hyperlink" Target="http://www.7-zip.org/sdk.html" TargetMode="External" /><Relationship Id="rId544" Type="http://schemas.openxmlformats.org/officeDocument/2006/relationships/hyperlink" Target="https://chromium.googlesource.com/vulkan-deps/" TargetMode="External" /><Relationship Id="rId7" Type="http://schemas.openxmlformats.org/officeDocument/2006/relationships/hyperlink" Target="chrome://credits/" TargetMode="External" /><Relationship Id="rId183" Type="http://schemas.openxmlformats.org/officeDocument/2006/relationships/hyperlink" Target="https://developer.android.com/jetpack/androidx/releases/collection" TargetMode="External" /><Relationship Id="rId239" Type="http://schemas.openxmlformats.org/officeDocument/2006/relationships/hyperlink" Target="https://github.com/google/flatbuffers" TargetMode="External" /><Relationship Id="rId390" Type="http://schemas.openxmlformats.org/officeDocument/2006/relationships/hyperlink" Target="https://github.com/material-foundation/material-sprited-animation-view-ios" TargetMode="External" /><Relationship Id="rId404" Type="http://schemas.openxmlformats.org/officeDocument/2006/relationships/hyperlink" Target="https://dxr.mozilla.org/mozilla-central/source/security/manager/" TargetMode="External" /><Relationship Id="rId446" Type="http://schemas.openxmlformats.org/officeDocument/2006/relationships/hyperlink" Target="https://developers.google.com/android/guides/setup" TargetMode="External" /><Relationship Id="rId250" Type="http://schemas.openxmlformats.org/officeDocument/2006/relationships/hyperlink" Target="https://github.com/bumptech/glide/" TargetMode="External" /><Relationship Id="rId292" Type="http://schemas.openxmlformats.org/officeDocument/2006/relationships/hyperlink" Target="https://github.com/tbroyer/gradle-incap-helper" TargetMode="External" /><Relationship Id="rId306" Type="http://schemas.openxmlformats.org/officeDocument/2006/relationships/hyperlink" Target="https://developer.android.com/jetpack/androidx/releases/window-extensions" TargetMode="External" /><Relationship Id="rId488" Type="http://schemas.openxmlformats.org/officeDocument/2006/relationships/hyperlink" Target="https://cs.corp.google.com/piper/depot/google3/third_party/java_src/android_libs/setupdesign/" TargetMode="External" /><Relationship Id="rId45" Type="http://schemas.openxmlformats.org/officeDocument/2006/relationships/hyperlink" Target="https://developer.android.com/topic/libraries/architecture/index.html" TargetMode="External" /><Relationship Id="rId87" Type="http://schemas.openxmlformats.org/officeDocument/2006/relationships/hyperlink" Target="https://developer.android.com/jetpack/androidx/releases/annotation" TargetMode="External" /><Relationship Id="rId110" Type="http://schemas.openxmlformats.org/officeDocument/2006/relationships/hyperlink" Target="https://developer.android.com/jetpack/androidx/releases/interpolator" TargetMode="External" /><Relationship Id="rId348" Type="http://schemas.openxmlformats.org/officeDocument/2006/relationships/hyperlink" Target="https://skia.googlesource.com/libgifcodec/" TargetMode="External" /><Relationship Id="rId513" Type="http://schemas.openxmlformats.org/officeDocument/2006/relationships/hyperlink" Target="https://facebook.github.io/TextLayoutBuilder/" TargetMode="External" /><Relationship Id="rId555" Type="http://schemas.openxmlformats.org/officeDocument/2006/relationships/hyperlink" Target="https://developer.android.com/jetpack/androidx/releases/webkit" TargetMode="External" /><Relationship Id="rId152" Type="http://schemas.openxmlformats.org/officeDocument/2006/relationships/hyperlink" Target="http://google3/third_party/java_src/auto" TargetMode="External" /><Relationship Id="rId194" Type="http://schemas.openxmlformats.org/officeDocument/2006/relationships/hyperlink" Target="https://github.com/d3/d3" TargetMode="External" /><Relationship Id="rId208" Type="http://schemas.openxmlformats.org/officeDocument/2006/relationships/hyperlink" Target="http://eigen.tuxfamily.org/" TargetMode="External" /><Relationship Id="rId415" Type="http://schemas.openxmlformats.org/officeDocument/2006/relationships/hyperlink" Target="https://github.com/square/okio" TargetMode="External" /><Relationship Id="rId457" Type="http://schemas.openxmlformats.org/officeDocument/2006/relationships/hyperlink" Target="https://github.com/google/protobuf" TargetMode="External" /><Relationship Id="rId261" Type="http://schemas.openxmlformats.org/officeDocument/2006/relationships/hyperlink" Target="https://github.com/google/glog" TargetMode="External" /><Relationship Id="rId499" Type="http://schemas.openxmlformats.org/officeDocument/2006/relationships/hyperlink" Target="https://github.com/KhronosGroup/SPIRV-Tools.git" TargetMode="External" /><Relationship Id="rId14" Type="http://schemas.openxmlformats.org/officeDocument/2006/relationships/hyperlink" Target="https://github.com/acornjs/acorn" TargetMode="External" /><Relationship Id="rId56" Type="http://schemas.openxmlformats.org/officeDocument/2006/relationships/hyperlink" Target="https://maven.google.com/androidx/multidex/multidex/2.0.0/multidex-2.0.0.aar" TargetMode="External" /><Relationship Id="rId317" Type="http://schemas.openxmlformats.org/officeDocument/2006/relationships/hyperlink" Target="https://repo1.maven.org/maven2/org/apache/tomcat/tomcat-annotations-api/9.0.34/tomcat-annotations-api-9.0.34.jar" TargetMode="External" /><Relationship Id="rId359" Type="http://schemas.openxmlformats.org/officeDocument/2006/relationships/hyperlink" Target="http://libusb.org/" TargetMode="External" /><Relationship Id="rId524" Type="http://schemas.openxmlformats.org/officeDocument/2006/relationships/hyperlink" Target="ftp://ftp.iana.org/tz/releases/tzdata2022a.tar.gz" TargetMode="External" /><Relationship Id="rId566" Type="http://schemas.openxmlformats.org/officeDocument/2006/relationships/hyperlink" Target="https://github.com/Cyan4973/xxHash" TargetMode="External" /><Relationship Id="rId98" Type="http://schemas.openxmlformats.org/officeDocument/2006/relationships/hyperlink" Target="http://developer.android.com/tools/extras/support-library.html" TargetMode="External" /><Relationship Id="rId121" Type="http://schemas.openxmlformats.org/officeDocument/2006/relationships/hyperlink" Target="http://developer.android.com/tools/extras/support-library.html" TargetMode="External" /><Relationship Id="rId163" Type="http://schemas.openxmlformats.org/officeDocument/2006/relationships/hyperlink" Target="https://github.com/google/brotli" TargetMode="External" /><Relationship Id="rId219" Type="http://schemas.openxmlformats.org/officeDocument/2006/relationships/hyperlink" Target="http://www.netlib.org/fdlibm/" TargetMode="External" /><Relationship Id="rId370" Type="http://schemas.openxmlformats.org/officeDocument/2006/relationships/hyperlink" Target="http://code.google.com/p/linux-syscall-support/" TargetMode="External" /><Relationship Id="rId426" Type="http://schemas.openxmlformats.org/officeDocument/2006/relationships/hyperlink" Target="https://github.com/perfmark/perfmark" TargetMode="External" /><Relationship Id="rId230" Type="http://schemas.openxmlformats.org/officeDocument/2006/relationships/hyperlink" Target="https://firebase.google.com/" TargetMode="External" /><Relationship Id="rId468" Type="http://schemas.openxmlformats.org/officeDocument/2006/relationships/hyperlink" Target="https://github.com/jrmuizel/qcms/tree/v4" TargetMode="External" /><Relationship Id="rId25" Type="http://schemas.openxmlformats.org/officeDocument/2006/relationships/hyperlink" Target="https://developer.android.com/jetpack/androidx/releases/arch-core" TargetMode="External" /><Relationship Id="rId67" Type="http://schemas.openxmlformats.org/officeDocument/2006/relationships/hyperlink" Target="https://developer.android.com/studio/index.html" TargetMode="External" /><Relationship Id="rId272" Type="http://schemas.openxmlformats.org/officeDocument/2006/relationships/hyperlink" Target="https://guava.dev/" TargetMode="External" /><Relationship Id="rId328" Type="http://schemas.openxmlformats.org/officeDocument/2006/relationships/hyperlink" Target="https://kotlinlang.org/" TargetMode="External" /><Relationship Id="rId535" Type="http://schemas.openxmlformats.org/officeDocument/2006/relationships/hyperlink" Target="https://github.com/cyb70289/utf8/" TargetMode="External" /><Relationship Id="rId132" Type="http://schemas.openxmlformats.org/officeDocument/2006/relationships/hyperlink" Target="http://developer.android.com/tools/extras/support-library.html" TargetMode="External" /><Relationship Id="rId174" Type="http://schemas.openxmlformats.org/officeDocument/2006/relationships/hyperlink" Target="https://www.chromium.org/" TargetMode="External" /><Relationship Id="rId381" Type="http://schemas.openxmlformats.org/officeDocument/2006/relationships/hyperlink" Target="https://github.com/markedjs/marked" TargetMode="External" /><Relationship Id="rId241" Type="http://schemas.openxmlformats.org/officeDocument/2006/relationships/hyperlink" Target="chrome://credits/Google%20internal." TargetMode="External" /><Relationship Id="rId437" Type="http://schemas.openxmlformats.org/officeDocument/2006/relationships/hyperlink" Target="https://developers.google.com/android/guides/setup" TargetMode="External" /><Relationship Id="rId479" Type="http://schemas.openxmlformats.org/officeDocument/2006/relationships/hyperlink" Target="https://github.com/ReactiveX/RxJava" TargetMode="External" /><Relationship Id="rId36" Type="http://schemas.openxmlformats.org/officeDocument/2006/relationships/hyperlink" Target="http://source.android.com/" TargetMode="External" /><Relationship Id="rId283" Type="http://schemas.openxmlformats.org/officeDocument/2006/relationships/hyperlink" Target="http://hunspell.sourceforge.net/" TargetMode="External" /><Relationship Id="rId339" Type="http://schemas.openxmlformats.org/officeDocument/2006/relationships/hyperlink" Target="https://github.com/google/leveldb.git" TargetMode="External" /><Relationship Id="rId490" Type="http://schemas.openxmlformats.org/officeDocument/2006/relationships/hyperlink" Target="https://github.com/simplejson/simplejson" TargetMode="External" /><Relationship Id="rId504" Type="http://schemas.openxmlformats.org/officeDocument/2006/relationships/hyperlink" Target="https://www.swift.org/download/" TargetMode="External" /><Relationship Id="rId546" Type="http://schemas.openxmlformats.org/officeDocument/2006/relationships/hyperlink" Target="https://github.com/GPUOpen-LibrariesAndSDKs/VulkanMemoryAllocator" TargetMode="External" /><Relationship Id="rId78" Type="http://schemas.openxmlformats.org/officeDocument/2006/relationships/hyperlink" Target="https://developer.android.com/jetpack/androidx/releases/core" TargetMode="External" /><Relationship Id="rId101" Type="http://schemas.openxmlformats.org/officeDocument/2006/relationships/hyperlink" Target="https://developer.android.com/jetpack/androidx/releases/customview" TargetMode="External" /><Relationship Id="rId143" Type="http://schemas.openxmlformats.org/officeDocument/2006/relationships/hyperlink" Target="http://www.mojohaus.org/animal-sniffer/animal-sniffer-annotations/" TargetMode="External" /><Relationship Id="rId185" Type="http://schemas.openxmlformats.org/officeDocument/2006/relationships/hyperlink" Target="https://developer.android.com/jetpack/androidx/releases/slice" TargetMode="External" /><Relationship Id="rId350" Type="http://schemas.openxmlformats.org/officeDocument/2006/relationships/hyperlink" Target="https://chromium.googlesource.com/external/webrtc" TargetMode="External" /><Relationship Id="rId406" Type="http://schemas.openxmlformats.org/officeDocument/2006/relationships/hyperlink" Target="https://android.googlesource.com/platform/external/protobuf/" TargetMode="External" /><Relationship Id="rId9" Type="http://schemas.openxmlformats.org/officeDocument/2006/relationships/hyperlink" Target="https://github.com/puppeteer/replay" TargetMode="External" /><Relationship Id="rId210" Type="http://schemas.openxmlformats.org/officeDocument/2006/relationships/hyperlink" Target="https://github.com/googlefonts/emoji-metadata" TargetMode="External" /><Relationship Id="rId392" Type="http://schemas.openxmlformats.org/officeDocument/2006/relationships/hyperlink" Target="https://github.com/material-components/material-components-web-components" TargetMode="External" /><Relationship Id="rId448" Type="http://schemas.openxmlformats.org/officeDocument/2006/relationships/hyperlink" Target="https://developers.google.com/android/guides/setup" TargetMode="External" /><Relationship Id="rId26" Type="http://schemas.openxmlformats.org/officeDocument/2006/relationships/hyperlink" Target="https://developer.android.com/topic/libraries/architecture/index.html" TargetMode="External" /><Relationship Id="rId231" Type="http://schemas.openxmlformats.org/officeDocument/2006/relationships/hyperlink" Target="https://firebase.google.com/" TargetMode="External" /><Relationship Id="rId252" Type="http://schemas.openxmlformats.org/officeDocument/2006/relationships/hyperlink" Target="http://sourceforge.net/projects/ogl-math/files/glm-0.9.4.5/glm-0.9.4.5.zip/download" TargetMode="External" /><Relationship Id="rId273" Type="http://schemas.openxmlformats.org/officeDocument/2006/relationships/hyperlink" Target="chrome://credits/Google%20internal." TargetMode="External" /><Relationship Id="rId294" Type="http://schemas.openxmlformats.org/officeDocument/2006/relationships/hyperlink" Target="https://github.com/census-instrumentation/opencensus-java" TargetMode="External" /><Relationship Id="rId308" Type="http://schemas.openxmlformats.org/officeDocument/2006/relationships/hyperlink" Target="https://jinja.palletsprojects.com/" TargetMode="External" /><Relationship Id="rId329" Type="http://schemas.openxmlformats.org/officeDocument/2006/relationships/hyperlink" Target="https://kotlinlang.org/" TargetMode="External" /><Relationship Id="rId480" Type="http://schemas.openxmlformats.org/officeDocument/2006/relationships/hyperlink" Target="https://googleplex-android.googlesource.com/platform/vendor/unbundled_google/packages/OneUp/+/6ea87a50d8ca714d650385037cb1d02a0d018a6c/safeparcel/" TargetMode="External" /><Relationship Id="rId515" Type="http://schemas.openxmlformats.org/officeDocument/2006/relationships/hyperlink" Target="http://www.chromium.org/" TargetMode="External" /><Relationship Id="rId536" Type="http://schemas.openxmlformats.org/officeDocument/2006/relationships/hyperlink" Target="https://github.com/cyb70289/utf8/" TargetMode="External" /><Relationship Id="rId47" Type="http://schemas.openxmlformats.org/officeDocument/2006/relationships/hyperlink" Target="https://developer.android.com/topic/libraries/architecture/index.html" TargetMode="External" /><Relationship Id="rId68" Type="http://schemas.openxmlformats.org/officeDocument/2006/relationships/hyperlink" Target="https://developer.android.com/studio/index.html" TargetMode="External" /><Relationship Id="rId89" Type="http://schemas.openxmlformats.org/officeDocument/2006/relationships/hyperlink" Target="https://developer.android.com/jetpack/androidx/releases/asynclayoutinflater" TargetMode="External" /><Relationship Id="rId112" Type="http://schemas.openxmlformats.org/officeDocument/2006/relationships/hyperlink" Target="https://developer.android.com/jetpack/androidx/releases/loader" TargetMode="External" /><Relationship Id="rId133" Type="http://schemas.openxmlformats.org/officeDocument/2006/relationships/hyperlink" Target="https://developer.android.com/jetpack/androidx/releases/transition" TargetMode="External" /><Relationship Id="rId154" Type="http://schemas.openxmlformats.org/officeDocument/2006/relationships/hyperlink" Target="https://github.com/ZacSweers/AutoTransient" TargetMode="External" /><Relationship Id="rId175" Type="http://schemas.openxmlformats.org/officeDocument/2006/relationships/hyperlink" Target="https://www.chromium.org/" TargetMode="External" /><Relationship Id="rId340" Type="http://schemas.openxmlformats.org/officeDocument/2006/relationships/hyperlink" Target="https://github.com/google/libaddressinput" TargetMode="External" /><Relationship Id="rId361" Type="http://schemas.openxmlformats.org/officeDocument/2006/relationships/hyperlink" Target="https://chromium.googlesource.com/webm/libvpx" TargetMode="External" /><Relationship Id="rId557" Type="http://schemas.openxmlformats.org/officeDocument/2006/relationships/hyperlink" Target="https://developer.android.com/jetpack/androidx/releases/window" TargetMode="External" /><Relationship Id="rId196" Type="http://schemas.openxmlformats.org/officeDocument/2006/relationships/hyperlink" Target="http://google3/third_party/java_src/dagger" TargetMode="External" /><Relationship Id="rId200" Type="http://schemas.openxmlformats.org/officeDocument/2006/relationships/hyperlink" Target="https://dawn.googlesource.com/dawn" TargetMode="External" /><Relationship Id="rId382" Type="http://schemas.openxmlformats.org/officeDocument/2006/relationships/hyperlink" Target="http://developer.android.com/tools/extras/support-library.html" TargetMode="External" /><Relationship Id="rId417" Type="http://schemas.openxmlformats.org/officeDocument/2006/relationships/hyperlink" Target="http://cristal.univ-lille.fr/~casiez/1euro/" TargetMode="External" /><Relationship Id="rId438" Type="http://schemas.openxmlformats.org/officeDocument/2006/relationships/hyperlink" Target="https://developers.google.com/android/guides/setup" TargetMode="External" /><Relationship Id="rId459" Type="http://schemas.openxmlformats.org/officeDocument/2006/relationships/hyperlink" Target="https://android.googlesource.com/platform/external/protobuf.git" TargetMode="External" /><Relationship Id="rId16" Type="http://schemas.openxmlformats.org/officeDocument/2006/relationships/hyperlink" Target="https://developer.android.com/jetpack/androidx/releases/activity" TargetMode="External" /><Relationship Id="rId221" Type="http://schemas.openxmlformats.org/officeDocument/2006/relationships/hyperlink" Target="https://github.com/mit-plv/fiat-crypto" TargetMode="External" /><Relationship Id="rId242" Type="http://schemas.openxmlformats.org/officeDocument/2006/relationships/hyperlink" Target="http://www.freedesktop.org/wiki/Software/fontconfig/" TargetMode="External" /><Relationship Id="rId263" Type="http://schemas.openxmlformats.org/officeDocument/2006/relationships/hyperlink" Target="http://code.google.com/p/google-jstemplate/" TargetMode="External" /><Relationship Id="rId284" Type="http://schemas.openxmlformats.org/officeDocument/2006/relationships/hyperlink" Target="https://android.googlesource.com/platform/external/hyphenation-patterns/" TargetMode="External" /><Relationship Id="rId319" Type="http://schemas.openxmlformats.org/officeDocument/2006/relationships/hyperlink" Target="http://atinject.googlecode.com/svn/!svn/bc/67/trunk/" TargetMode="External" /><Relationship Id="rId470" Type="http://schemas.openxmlformats.org/officeDocument/2006/relationships/hyperlink" Target="https://github.com/google/re2/" TargetMode="External" /><Relationship Id="rId491" Type="http://schemas.openxmlformats.org/officeDocument/2006/relationships/hyperlink" Target="https://skia.org/" TargetMode="External" /><Relationship Id="rId505" Type="http://schemas.openxmlformats.org/officeDocument/2006/relationships/hyperlink" Target="https://swiftshader.googlesource.com/SwiftShader" TargetMode="External" /><Relationship Id="rId526" Type="http://schemas.openxmlformats.org/officeDocument/2006/relationships/hyperlink" Target="https://github.com/google/ukey2" TargetMode="External" /><Relationship Id="rId37" Type="http://schemas.openxmlformats.org/officeDocument/2006/relationships/hyperlink" Target="https://developer.android.com/reference/android/util/FloatProperty.html" TargetMode="External" /><Relationship Id="rId58" Type="http://schemas.openxmlformats.org/officeDocument/2006/relationships/hyperlink" Target="https://android.googlesource.com/platform/frameworks/support" TargetMode="External" /><Relationship Id="rId79" Type="http://schemas.openxmlformats.org/officeDocument/2006/relationships/hyperlink" Target="https://developer.android.com/jetpack/androidx/releases/cardview" TargetMode="External" /><Relationship Id="rId102" Type="http://schemas.openxmlformats.org/officeDocument/2006/relationships/hyperlink" Target="https://developer.android.com/jetpack/androidx/releases/swiperefreshlayout" TargetMode="External" /><Relationship Id="rId123" Type="http://schemas.openxmlformats.org/officeDocument/2006/relationships/hyperlink" Target="https://developer.android.com/jetpack/androidx/releases/palette" TargetMode="External" /><Relationship Id="rId144" Type="http://schemas.openxmlformats.org/officeDocument/2006/relationships/hyperlink" Target="https://github.com/mojohaus/animal-sniffer" TargetMode="External" /><Relationship Id="rId330" Type="http://schemas.openxmlformats.org/officeDocument/2006/relationships/hyperlink" Target="https://kotlinlang.org/" TargetMode="External" /><Relationship Id="rId547" Type="http://schemas.openxmlformats.org/officeDocument/2006/relationships/hyperlink" Target="https://github.com/wasdk/wasmparser" TargetMode="External" /><Relationship Id="rId568" Type="http://schemas.openxmlformats.org/officeDocument/2006/relationships/hyperlink" Target="https://github.com/facebook/yoga" TargetMode="External" /><Relationship Id="rId90" Type="http://schemas.openxmlformats.org/officeDocument/2006/relationships/hyperlink" Target="http://developer.android.com/tools/extras/support-library.html" TargetMode="External" /><Relationship Id="rId165" Type="http://schemas.openxmlformats.org/officeDocument/2006/relationships/hyperlink" Target="http://www.daemonology.net/bsdiff/" TargetMode="External" /><Relationship Id="rId186" Type="http://schemas.openxmlformats.org/officeDocument/2006/relationships/hyperlink" Target="https://github.com/google/compact_enc_det" TargetMode="External" /><Relationship Id="rId351" Type="http://schemas.openxmlformats.org/officeDocument/2006/relationships/hyperlink" Target="https://github.com/libjpeg-turbo/libjpeg-turbo/" TargetMode="External" /><Relationship Id="rId372" Type="http://schemas.openxmlformats.org/officeDocument/2006/relationships/hyperlink" Target="https://fblitho.com/" TargetMode="External" /><Relationship Id="rId393" Type="http://schemas.openxmlformats.org/officeDocument/2006/relationships/hyperlink" Target="https://android.googlesource.com/platform/development/+/b356564/samples/Support4Demos/src/com/example/android/supportv4/media/MediaController.java" TargetMode="External" /><Relationship Id="rId407" Type="http://schemas.openxmlformats.org/officeDocument/2006/relationships/hyperlink" Target="https://android.googlesource.com/platform/external/protobuf/" TargetMode="External" /><Relationship Id="rId428" Type="http://schemas.openxmlformats.org/officeDocument/2006/relationships/hyperlink" Target="https://bitbucket.org/jpommier/pffft/" TargetMode="External" /><Relationship Id="rId449" Type="http://schemas.openxmlformats.org/officeDocument/2006/relationships/hyperlink" Target="https://developers.google.com/android/guides/setup" TargetMode="External" /><Relationship Id="rId211" Type="http://schemas.openxmlformats.org/officeDocument/2006/relationships/hyperlink" Target="https://github.com/firebase/firebase-android-sdk" TargetMode="External" /><Relationship Id="rId232" Type="http://schemas.openxmlformats.org/officeDocument/2006/relationships/hyperlink" Target="https://firebase.google.com/" TargetMode="External" /><Relationship Id="rId253" Type="http://schemas.openxmlformats.org/officeDocument/2006/relationships/hyperlink" Target="https://www.khronos.org/registry/OpenGL/specs/gl/glu1.3.pdf" TargetMode="External" /><Relationship Id="rId274" Type="http://schemas.openxmlformats.org/officeDocument/2006/relationships/hyperlink" Target="https://github.com/google/guava" TargetMode="External" /><Relationship Id="rId295" Type="http://schemas.openxmlformats.org/officeDocument/2006/relationships/hyperlink" Target="http://www.jetbrains.org/" TargetMode="External" /><Relationship Id="rId309" Type="http://schemas.openxmlformats.org/officeDocument/2006/relationships/hyperlink" Target="http://google3/third_party/jni-wrapper" TargetMode="External" /><Relationship Id="rId460" Type="http://schemas.openxmlformats.org/officeDocument/2006/relationships/hyperlink" Target="https://github.com/protocolbuffers/protobuf/blob/master/java/lite.md" TargetMode="External" /><Relationship Id="rId481" Type="http://schemas.openxmlformats.org/officeDocument/2006/relationships/hyperlink" Target="chrome://credits/Google%20internal." TargetMode="External" /><Relationship Id="rId516" Type="http://schemas.openxmlformats.org/officeDocument/2006/relationships/hyperlink" Target="https://github.com/google/diff-match-patch/tree/master/javascript" TargetMode="External" /><Relationship Id="rId27" Type="http://schemas.openxmlformats.org/officeDocument/2006/relationships/hyperlink" Target="https://developer.android.com/jetpack/androidx/releases/arch-core" TargetMode="External" /><Relationship Id="rId48" Type="http://schemas.openxmlformats.org/officeDocument/2006/relationships/hyperlink" Target="https://developer.android.com/jetpack/androidx/releases/lifecycle" TargetMode="External" /><Relationship Id="rId69" Type="http://schemas.openxmlformats.org/officeDocument/2006/relationships/hyperlink" Target="https://developer.android.com/studio/index.html" TargetMode="External" /><Relationship Id="rId113" Type="http://schemas.openxmlformats.org/officeDocument/2006/relationships/hyperlink" Target="http://developer.android.com/tools/extras/support-library.html" TargetMode="External" /><Relationship Id="rId134" Type="http://schemas.openxmlformats.org/officeDocument/2006/relationships/hyperlink" Target="rpc://googleplex-android/platform/tools/base" TargetMode="External" /><Relationship Id="rId320" Type="http://schemas.openxmlformats.org/officeDocument/2006/relationships/hyperlink" Target="http://search.maven.org/remotecontent?filepath=com/google/code/findbugs/jsr305/3.0.2/jsr305-3.0.2.jar" TargetMode="External" /><Relationship Id="rId537" Type="http://schemas.openxmlformats.org/officeDocument/2006/relationships/hyperlink" Target="http://git.linuxtv.org/v4l-utils.git" TargetMode="External" /><Relationship Id="rId558" Type="http://schemas.openxmlformats.org/officeDocument/2006/relationships/hyperlink" Target="https://sourceforge.net/projects/wtl/files/WTL%2010/" TargetMode="External" /><Relationship Id="rId80" Type="http://schemas.openxmlformats.org/officeDocument/2006/relationships/hyperlink" Target="http://developer.android.com/tools/extras/support-library.html" TargetMode="External" /><Relationship Id="rId155" Type="http://schemas.openxmlformats.org/officeDocument/2006/relationships/hyperlink" Target="https://github.com/dequelabs/axe-core/" TargetMode="External" /><Relationship Id="rId176" Type="http://schemas.openxmlformats.org/officeDocument/2006/relationships/hyperlink" Target="http://code.google.com/p/google-axs-chrome/" TargetMode="External" /><Relationship Id="rId197" Type="http://schemas.openxmlformats.org/officeDocument/2006/relationships/hyperlink" Target="https://github.com/google/dagger" TargetMode="External" /><Relationship Id="rId341" Type="http://schemas.openxmlformats.org/officeDocument/2006/relationships/hyperlink" Target="https://github.com/AOMediaCodec/libavif" TargetMode="External" /><Relationship Id="rId362" Type="http://schemas.openxmlformats.org/officeDocument/2006/relationships/hyperlink" Target="https://gitlab.freedesktop.org/xorg/lib/libx11" TargetMode="External" /><Relationship Id="rId383" Type="http://schemas.openxmlformats.org/officeDocument/2006/relationships/hyperlink" Target="http://google3/third_party/java_src/android_libs/material_components" TargetMode="External" /><Relationship Id="rId418" Type="http://schemas.openxmlformats.org/officeDocument/2006/relationships/hyperlink" Target="https://chromium.googlesource.com/openscreen" TargetMode="External" /><Relationship Id="rId439" Type="http://schemas.openxmlformats.org/officeDocument/2006/relationships/hyperlink" Target="https://developers.google.com/android/guides/setup" TargetMode="External" /><Relationship Id="rId201" Type="http://schemas.openxmlformats.org/officeDocument/2006/relationships/hyperlink" Target="https://chromium.googlesource.com/devtools/devtools-frontend" TargetMode="External" /><Relationship Id="rId222" Type="http://schemas.openxmlformats.org/officeDocument/2006/relationships/hyperlink" Target="https://github.com/GPUOpen-Effects/FidelityFX-SPD" TargetMode="External" /><Relationship Id="rId243" Type="http://schemas.openxmlformats.org/officeDocument/2006/relationships/hyperlink" Target="https://github.com/Maratyszcza/FP16" TargetMode="External" /><Relationship Id="rId264" Type="http://schemas.openxmlformats.org/officeDocument/2006/relationships/hyperlink" Target="http://google3/third_party/java_src/google_java_format" TargetMode="External" /><Relationship Id="rId285" Type="http://schemas.openxmlformats.org/officeDocument/2006/relationships/hyperlink" Target="https://github.com/LinuxA11y/IAccessible2" TargetMode="External" /><Relationship Id="rId450" Type="http://schemas.openxmlformats.org/officeDocument/2006/relationships/hyperlink" Target="http://www.dabeaz.com/ply/ply-3.11.tar.gz" TargetMode="External" /><Relationship Id="rId471" Type="http://schemas.openxmlformats.org/officeDocument/2006/relationships/hyperlink" Target="https://github.com/google/re2" TargetMode="External" /><Relationship Id="rId506" Type="http://schemas.openxmlformats.org/officeDocument/2006/relationships/hyperlink" Target="chrome://credits/Google%20internal." TargetMode="External" /><Relationship Id="rId17" Type="http://schemas.openxmlformats.org/officeDocument/2006/relationships/hyperlink" Target="https://developer.android.com/jetpack/androidx/releases/activity" TargetMode="External" /><Relationship Id="rId38" Type="http://schemas.openxmlformats.org/officeDocument/2006/relationships/hyperlink" Target="https://developer.android.com/jetpack/androidx/releases/lifecycle" TargetMode="External" /><Relationship Id="rId59" Type="http://schemas.openxmlformats.org/officeDocument/2006/relationships/hyperlink" Target="https://developer.android.com/jetpack/androidx/releases/resourceinspection" TargetMode="External" /><Relationship Id="rId103" Type="http://schemas.openxmlformats.org/officeDocument/2006/relationships/hyperlink" Target="http://developer.android.com/tools/extras/support-library.html" TargetMode="External" /><Relationship Id="rId124" Type="http://schemas.openxmlformats.org/officeDocument/2006/relationships/hyperlink" Target="https://developer.android.com/jetpack/androidx/releases/recyclerview" TargetMode="External" /><Relationship Id="rId310" Type="http://schemas.openxmlformats.org/officeDocument/2006/relationships/hyperlink" Target="https://github.com/libjxl/libjxl" TargetMode="External" /><Relationship Id="rId492" Type="http://schemas.openxmlformats.org/officeDocument/2006/relationships/hyperlink" Target="https://developer.android.com/jetpack/androidx/releases/slice" TargetMode="External" /><Relationship Id="rId527" Type="http://schemas.openxmlformats.org/officeDocument/2006/relationships/hyperlink" Target="http://cldr.unicode.org/index/downloads" TargetMode="External" /><Relationship Id="rId548" Type="http://schemas.openxmlformats.org/officeDocument/2006/relationships/hyperlink" Target="http://wayland.freedesktop.org/" TargetMode="External" /><Relationship Id="rId569" Type="http://schemas.openxmlformats.org/officeDocument/2006/relationships/hyperlink" Target="https://github.com/facebook/yoga" TargetMode="External" /><Relationship Id="rId70" Type="http://schemas.openxmlformats.org/officeDocument/2006/relationships/hyperlink" Target="https://developer.android.com/studio/index.html" TargetMode="External" /><Relationship Id="rId91" Type="http://schemas.openxmlformats.org/officeDocument/2006/relationships/hyperlink" Target="https://developer.android.com/jetpack/androidx/releases/collection" TargetMode="External" /><Relationship Id="rId145" Type="http://schemas.openxmlformats.org/officeDocument/2006/relationships/hyperlink" Target="https://android.googlesource.com/platform/frameworks/ex/+/a2da6c5ed5e33714602f7b2d628ab8e633271a57/framesequence/" TargetMode="External" /><Relationship Id="rId166" Type="http://schemas.openxmlformats.org/officeDocument/2006/relationships/hyperlink" Target="http://lxr.mozilla.org/mozilla/source/toolkit/mozapps/update/src/updater/" TargetMode="External" /><Relationship Id="rId187" Type="http://schemas.openxmlformats.org/officeDocument/2006/relationships/hyperlink" Target="https://github.com/google/cld3" TargetMode="External" /><Relationship Id="rId331" Type="http://schemas.openxmlformats.org/officeDocument/2006/relationships/hyperlink" Target="https://github.com/google/ksp" TargetMode="External" /><Relationship Id="rId352" Type="http://schemas.openxmlformats.org/officeDocument/2006/relationships/hyperlink" Target="http://libpng.org/" TargetMode="External" /><Relationship Id="rId373" Type="http://schemas.openxmlformats.org/officeDocument/2006/relationships/hyperlink" Target="https://fblitho.com/" TargetMode="External" /><Relationship Id="rId394" Type="http://schemas.openxmlformats.org/officeDocument/2006/relationships/hyperlink" Target="https://android.googlesource.com/platform/cts/+/master/tests/tests/provider/src/android/provider/cts/MediaStoreUtils.java" TargetMode="External" /><Relationship Id="rId408" Type="http://schemas.openxmlformats.org/officeDocument/2006/relationships/hyperlink" Target="http://code.google.com/p/nativeclient" TargetMode="External" /><Relationship Id="rId429" Type="http://schemas.openxmlformats.org/officeDocument/2006/relationships/hyperlink" Target="https://developers.google.com/android/guides/setup" TargetMode="External" /><Relationship Id="rId1" Type="http://schemas.openxmlformats.org/officeDocument/2006/relationships/numbering" Target="numbering.xml" /><Relationship Id="rId212" Type="http://schemas.openxmlformats.org/officeDocument/2006/relationships/hyperlink" Target="chrome://credits/Google%20internal." TargetMode="External" /><Relationship Id="rId233" Type="http://schemas.openxmlformats.org/officeDocument/2006/relationships/hyperlink" Target="https://firebase.google.com/" TargetMode="External" /><Relationship Id="rId254" Type="http://schemas.openxmlformats.org/officeDocument/2006/relationships/hyperlink" Target="chrome://credits/Google%20internal." TargetMode="External" /><Relationship Id="rId440" Type="http://schemas.openxmlformats.org/officeDocument/2006/relationships/hyperlink" Target="https://developers.google.com/android/guides/setup" TargetMode="External" /><Relationship Id="rId28" Type="http://schemas.openxmlformats.org/officeDocument/2006/relationships/hyperlink" Target="https://developer.android.com/topic/libraries/architecture/index.html" TargetMode="External" /><Relationship Id="rId49" Type="http://schemas.openxmlformats.org/officeDocument/2006/relationships/hyperlink" Target="https://developer.android.com/jetpack/androidx/releases/lifecycle" TargetMode="External" /><Relationship Id="rId114" Type="http://schemas.openxmlformats.org/officeDocument/2006/relationships/hyperlink" Target="http://developer.android.com/tools/extras/support-library.html" TargetMode="External" /><Relationship Id="rId275" Type="http://schemas.openxmlformats.org/officeDocument/2006/relationships/hyperlink" Target="https://github.com/google/guava" TargetMode="External" /><Relationship Id="rId296" Type="http://schemas.openxmlformats.org/officeDocument/2006/relationships/hyperlink" Target="https://github.com/googlei18n/libphonenumber/" TargetMode="External" /><Relationship Id="rId300" Type="http://schemas.openxmlformats.org/officeDocument/2006/relationships/hyperlink" Target="http://j2objc.org/" TargetMode="External" /><Relationship Id="rId461" Type="http://schemas.openxmlformats.org/officeDocument/2006/relationships/hyperlink" Target="chrome://credits/None" TargetMode="External" /><Relationship Id="rId482" Type="http://schemas.openxmlformats.org/officeDocument/2006/relationships/hyperlink" Target="https://developer.android.com/jetpack/androidx/releases/savedstate" TargetMode="External" /><Relationship Id="rId517" Type="http://schemas.openxmlformats.org/officeDocument/2006/relationships/hyperlink" Target="https://github.com/google/distributed_point_functions" TargetMode="External" /><Relationship Id="rId538" Type="http://schemas.openxmlformats.org/officeDocument/2006/relationships/hyperlink" Target="chrome://credits/source.chromium.org/chromium/chromium/src/+/master:v8/src/base/ieee754.cc" TargetMode="External" /><Relationship Id="rId559" Type="http://schemas.openxmlformats.org/officeDocument/2006/relationships/hyperlink" Target="https://github.com/google/woff2" TargetMode="External" /><Relationship Id="rId60" Type="http://schemas.openxmlformats.org/officeDocument/2006/relationships/hyperlink" Target="https://developer.android.com/jetpack/androidx/releases/appcompat" TargetMode="External" /><Relationship Id="rId81" Type="http://schemas.openxmlformats.org/officeDocument/2006/relationships/hyperlink" Target="https://developer.android.com/jetpack/androidx/releases/browser" TargetMode="External" /><Relationship Id="rId135" Type="http://schemas.openxmlformats.org/officeDocument/2006/relationships/hyperlink" Target="https://developer.android.com/jetpack/androidx/releases/concurrent" TargetMode="External" /><Relationship Id="rId156" Type="http://schemas.openxmlformats.org/officeDocument/2006/relationships/hyperlink" Target="http://google3/third_party/bazel/" TargetMode="External" /><Relationship Id="rId177" Type="http://schemas.openxmlformats.org/officeDocument/2006/relationships/hyperlink" Target="http://www.chromium.org/chromium-os" TargetMode="External" /><Relationship Id="rId198" Type="http://schemas.openxmlformats.org/officeDocument/2006/relationships/hyperlink" Target="http://www.opensource.apple.com/" TargetMode="External" /><Relationship Id="rId321" Type="http://schemas.openxmlformats.org/officeDocument/2006/relationships/hyperlink" Target="http://atinject.googlecode.com/svn/!svn/bc/67/trunk/" TargetMode="External" /><Relationship Id="rId342" Type="http://schemas.openxmlformats.org/officeDocument/2006/relationships/hyperlink" Target="http://brltty.app/" TargetMode="External" /><Relationship Id="rId363" Type="http://schemas.openxmlformats.org/officeDocument/2006/relationships/hyperlink" Target="https://gitlab.freedesktop.org/xorg/lib/libxcb-keysyms" TargetMode="External" /><Relationship Id="rId384" Type="http://schemas.openxmlformats.org/officeDocument/2006/relationships/hyperlink" Target="https://github.com/material-components/material-components-android" TargetMode="External" /><Relationship Id="rId419" Type="http://schemas.openxmlformats.org/officeDocument/2006/relationships/hyperlink" Target="https://sourceforge.net/projects/openctm/files/OpenCTM-1.0.3/OpenCTM-1.0.3-src.tar.bz2/download" TargetMode="External" /><Relationship Id="rId570" Type="http://schemas.openxmlformats.org/officeDocument/2006/relationships/hyperlink" Target="http://zlib.net/" TargetMode="External" /><Relationship Id="rId202" Type="http://schemas.openxmlformats.org/officeDocument/2006/relationships/hyperlink" Target="https://github.com/y-256/libdivsufsort" TargetMode="External" /><Relationship Id="rId223" Type="http://schemas.openxmlformats.org/officeDocument/2006/relationships/hyperlink" Target="http://findbugs.sourceforge.net/" TargetMode="External" /><Relationship Id="rId244" Type="http://schemas.openxmlformats.org/officeDocument/2006/relationships/hyperlink" Target="https://developer.android.com/jetpack/androidx/releases/fragment" TargetMode="External" /><Relationship Id="rId430" Type="http://schemas.openxmlformats.org/officeDocument/2006/relationships/hyperlink" Target="https://developers.google.com/android/guides/setup" TargetMode="External" /><Relationship Id="rId18" Type="http://schemas.openxmlformats.org/officeDocument/2006/relationships/hyperlink" Target="https://aomedia.googlesource.com/aom/" TargetMode="External" /><Relationship Id="rId39" Type="http://schemas.openxmlformats.org/officeDocument/2006/relationships/hyperlink" Target="https://developer.android.com/jetpack/androidx/releases/lifecycle" TargetMode="External" /><Relationship Id="rId265" Type="http://schemas.openxmlformats.org/officeDocument/2006/relationships/hyperlink" Target="https://github.com/grpc/grpc" TargetMode="External" /><Relationship Id="rId286" Type="http://schemas.openxmlformats.org/officeDocument/2006/relationships/hyperlink" Target="http://www.ijg.org/" TargetMode="External" /><Relationship Id="rId451" Type="http://schemas.openxmlformats.org/officeDocument/2006/relationships/hyperlink" Target="http://www.polymer-project.org/" TargetMode="External" /><Relationship Id="rId472" Type="http://schemas.openxmlformats.org/officeDocument/2006/relationships/hyperlink" Target="https://github.com/reactive-streams/reactive-streams-jvm/archive/v1.0.0.zip" TargetMode="External" /><Relationship Id="rId493" Type="http://schemas.openxmlformats.org/officeDocument/2006/relationships/hyperlink" Target="https://developer.android.com/jetpack/androidx/releases/slice" TargetMode="External" /><Relationship Id="rId507" Type="http://schemas.openxmlformats.org/officeDocument/2006/relationships/hyperlink" Target="http://go/tcmalloc" TargetMode="External" /><Relationship Id="rId528" Type="http://schemas.openxmlformats.org/officeDocument/2006/relationships/hyperlink" Target="https://github.com/aawc/unrar.git" TargetMode="External" /><Relationship Id="rId549" Type="http://schemas.openxmlformats.org/officeDocument/2006/relationships/hyperlink" Target="http://wayland.freedesktop.org/" TargetMode="External" /><Relationship Id="rId50" Type="http://schemas.openxmlformats.org/officeDocument/2006/relationships/hyperlink" Target="https://developer.android.com/jetpack/androidx/releases/lifecycle" TargetMode="External" /><Relationship Id="rId104" Type="http://schemas.openxmlformats.org/officeDocument/2006/relationships/hyperlink" Target="https://developer.android.com/jetpack/androidx/releases/documentfile" TargetMode="External" /><Relationship Id="rId125" Type="http://schemas.openxmlformats.org/officeDocument/2006/relationships/hyperlink" Target="http://developer.android.com/tools/extras/support-library.html" TargetMode="External" /><Relationship Id="rId146" Type="http://schemas.openxmlformats.org/officeDocument/2006/relationships/hyperlink" Target="https://github.com/apache/commons-codec" TargetMode="External" /><Relationship Id="rId167" Type="http://schemas.openxmlformats.org/officeDocument/2006/relationships/hyperlink" Target="https://github.com/rianhunter/zxcvbn-cpp" TargetMode="External" /><Relationship Id="rId188" Type="http://schemas.openxmlformats.org/officeDocument/2006/relationships/hyperlink" Target="https://developers.google.com/android/guides/setup" TargetMode="External" /><Relationship Id="rId311" Type="http://schemas.openxmlformats.org/officeDocument/2006/relationships/hyperlink" Target="chrome://credits/Google%20internal." TargetMode="External" /><Relationship Id="rId332" Type="http://schemas.openxmlformats.org/officeDocument/2006/relationships/hyperlink" Target="https://github.com/square/kotlinpoet" TargetMode="External" /><Relationship Id="rId353" Type="http://schemas.openxmlformats.org/officeDocument/2006/relationships/hyperlink" Target="https://github.com/google/libprotobuf-mutator" TargetMode="External" /><Relationship Id="rId374" Type="http://schemas.openxmlformats.org/officeDocument/2006/relationships/hyperlink" Target="https://developer.android.com/jetpack/androidx/releases/lifecycle" TargetMode="External" /><Relationship Id="rId395" Type="http://schemas.openxmlformats.org/officeDocument/2006/relationships/hyperlink" Target="http://www.mesa3d.org/" TargetMode="External" /><Relationship Id="rId409" Type="http://schemas.openxmlformats.org/officeDocument/2006/relationships/hyperlink" Target="https://github.com/google/nearby" TargetMode="External" /><Relationship Id="rId560" Type="http://schemas.openxmlformats.org/officeDocument/2006/relationships/hyperlink" Target="https://github.com/google/wuffs-mirror-release-c" TargetMode="External" /><Relationship Id="rId71" Type="http://schemas.openxmlformats.org/officeDocument/2006/relationships/hyperlink" Target="https://developer.android.com/studio/index.html" TargetMode="External" /><Relationship Id="rId92" Type="http://schemas.openxmlformats.org/officeDocument/2006/relationships/hyperlink" Target="http://developer.android.com/tools/extras/support-library.html" TargetMode="External" /><Relationship Id="rId213" Type="http://schemas.openxmlformats.org/officeDocument/2006/relationships/hyperlink" Target="https://errorprone.info/" TargetMode="External" /><Relationship Id="rId234" Type="http://schemas.openxmlformats.org/officeDocument/2006/relationships/hyperlink" Target="https://firebase.google.com/" TargetMode="External" /><Relationship Id="rId420" Type="http://schemas.openxmlformats.org/officeDocument/2006/relationships/hyperlink" Target="http://www.openh264.org/" TargetMode="External" /><Relationship Id="rId2" Type="http://schemas.openxmlformats.org/officeDocument/2006/relationships/styles" Target="styles.xml" /><Relationship Id="rId29" Type="http://schemas.openxmlformats.org/officeDocument/2006/relationships/hyperlink" Target="http://tools.android.com/" TargetMode="External" /><Relationship Id="rId255" Type="http://schemas.openxmlformats.org/officeDocument/2006/relationships/hyperlink" Target="https://github.com/chromium/content_analysis_sdk" TargetMode="External" /><Relationship Id="rId276" Type="http://schemas.openxmlformats.org/officeDocument/2006/relationships/hyperlink" Target="https://github.com/googlevr/gvr-android-sdk" TargetMode="External" /><Relationship Id="rId297" Type="http://schemas.openxmlformats.org/officeDocument/2006/relationships/hyperlink" Target="https://github.com/formatjs/formatjs" TargetMode="External" /><Relationship Id="rId441" Type="http://schemas.openxmlformats.org/officeDocument/2006/relationships/hyperlink" Target="https://developers.google.com/android/guides/setup" TargetMode="External" /><Relationship Id="rId462" Type="http://schemas.openxmlformats.org/officeDocument/2006/relationships/hyperlink" Target="https://android.googlesource.com/platform/external/puffin" TargetMode="External" /><Relationship Id="rId483" Type="http://schemas.openxmlformats.org/officeDocument/2006/relationships/hyperlink" Target="https://developer.android.com/jetpack/androidx/releases/savedstate" TargetMode="External" /><Relationship Id="rId518" Type="http://schemas.openxmlformats.org/officeDocument/2006/relationships/hyperlink" Target="https://github.com/google/ruy" TargetMode="External" /><Relationship Id="rId539" Type="http://schemas.openxmlformats.org/officeDocument/2006/relationships/hyperlink" Target="http://code.google.com/p/v8" TargetMode="External" /><Relationship Id="rId40" Type="http://schemas.openxmlformats.org/officeDocument/2006/relationships/hyperlink" Target="https://developer.android.com/topic/libraries/architecture/index.html" TargetMode="External" /><Relationship Id="rId115" Type="http://schemas.openxmlformats.org/officeDocument/2006/relationships/hyperlink" Target="https://developer.android.com/jetpack/androidx/releases/media" TargetMode="External" /><Relationship Id="rId136" Type="http://schemas.openxmlformats.org/officeDocument/2006/relationships/hyperlink" Target="https://developer.android.com/jetpack/androidx/releases/leanback" TargetMode="External" /><Relationship Id="rId157" Type="http://schemas.openxmlformats.org/officeDocument/2006/relationships/hyperlink" Target="https://developer.android.com/jetpack/androidx/releases/biometric" TargetMode="External" /><Relationship Id="rId178" Type="http://schemas.openxmlformats.org/officeDocument/2006/relationships/hyperlink" Target="https://github.com/google/cityhash" TargetMode="External" /><Relationship Id="rId301" Type="http://schemas.openxmlformats.org/officeDocument/2006/relationships/hyperlink" Target="http://j2objc.org/" TargetMode="External" /><Relationship Id="rId322" Type="http://schemas.openxmlformats.org/officeDocument/2006/relationships/hyperlink" Target="http://www.khronos.org/registry" TargetMode="External" /><Relationship Id="rId343" Type="http://schemas.openxmlformats.org/officeDocument/2006/relationships/hyperlink" Target="http://libcxx.llvm.org/" TargetMode="External" /><Relationship Id="rId364" Type="http://schemas.openxmlformats.org/officeDocument/2006/relationships/hyperlink" Target="http://xmlsoft.org/" TargetMode="External" /><Relationship Id="rId550" Type="http://schemas.openxmlformats.org/officeDocument/2006/relationships/hyperlink" Target="https://github.com/web-animations/web-animations-js" TargetMode="External" /><Relationship Id="rId61" Type="http://schemas.openxmlformats.org/officeDocument/2006/relationships/hyperlink" Target="https://developer.android.com/jetpack/androidx/releases/room" TargetMode="External" /><Relationship Id="rId82" Type="http://schemas.openxmlformats.org/officeDocument/2006/relationships/hyperlink" Target="https://developer.android.com/jetpack/androidx/releases/dynamicanimation" TargetMode="External" /><Relationship Id="rId199" Type="http://schemas.openxmlformats.org/officeDocument/2006/relationships/hyperlink" Target="https://code.videolan.org/videolan/dav1d" TargetMode="External" /><Relationship Id="rId203" Type="http://schemas.openxmlformats.org/officeDocument/2006/relationships/hyperlink" Target="https://github.com/dropbox/djinni/" TargetMode="External" /><Relationship Id="rId385" Type="http://schemas.openxmlformats.org/officeDocument/2006/relationships/hyperlink" Target="https://github.com/material-components/material-components-ios" TargetMode="External" /><Relationship Id="rId571" Type="http://schemas.openxmlformats.org/officeDocument/2006/relationships/hyperlink" Target="http://zlib.net/zlib-1.2.11.tar.gz" TargetMode="External" /><Relationship Id="rId19" Type="http://schemas.openxmlformats.org/officeDocument/2006/relationships/hyperlink" Target="http://code.google.com/p/angleproject/" TargetMode="External" /><Relationship Id="rId224" Type="http://schemas.openxmlformats.org/officeDocument/2006/relationships/hyperlink" Target="https://firebase.google.com/" TargetMode="External" /><Relationship Id="rId245" Type="http://schemas.openxmlformats.org/officeDocument/2006/relationships/hyperlink" Target="http://www.freetype.org/" TargetMode="External" /><Relationship Id="rId266" Type="http://schemas.openxmlformats.org/officeDocument/2006/relationships/hyperlink" Target="https://www.grpc.io/" TargetMode="External" /><Relationship Id="rId287" Type="http://schemas.openxmlformats.org/officeDocument/2006/relationships/hyperlink" Target="http://icu.unicode.org/download/71" TargetMode="External" /><Relationship Id="rId410" Type="http://schemas.openxmlformats.org/officeDocument/2006/relationships/hyperlink" Target="http://www.mozilla.org/projects/nspr/" TargetMode="External" /><Relationship Id="rId431" Type="http://schemas.openxmlformats.org/officeDocument/2006/relationships/hyperlink" Target="https://developers.google.com/android/guides/setup" TargetMode="External" /><Relationship Id="rId452" Type="http://schemas.openxmlformats.org/officeDocument/2006/relationships/hyperlink" Target="https://github.com/google/pprof/tree/master/proto" TargetMode="External" /><Relationship Id="rId473" Type="http://schemas.openxmlformats.org/officeDocument/2006/relationships/hyperlink" Target="https://github.com/xiph/rnnoise" TargetMode="External" /><Relationship Id="rId494" Type="http://schemas.openxmlformats.org/officeDocument/2006/relationships/hyperlink" Target="https://github.com/google/desugar_jdk_libs" TargetMode="External" /><Relationship Id="rId508" Type="http://schemas.openxmlformats.org/officeDocument/2006/relationships/hyperlink" Target="https://github.com/tensorflow/tensorflow" TargetMode="External" /><Relationship Id="rId529" Type="http://schemas.openxmlformats.org/officeDocument/2006/relationships/hyperlink" Target="https://github.com/google/google-api-cpp-client/" TargetMode="External" /><Relationship Id="rId30" Type="http://schemas.openxmlformats.org/officeDocument/2006/relationships/hyperlink" Target="http://tools.android.com/" TargetMode="External" /><Relationship Id="rId105" Type="http://schemas.openxmlformats.org/officeDocument/2006/relationships/hyperlink" Target="http://developer.android.com/tools/extras/support-library.html" TargetMode="External" /><Relationship Id="rId126" Type="http://schemas.openxmlformats.org/officeDocument/2006/relationships/hyperlink" Target="https://developer.android.com/jetpack/androidx/releases/sqlite" TargetMode="External" /><Relationship Id="rId147" Type="http://schemas.openxmlformats.org/officeDocument/2006/relationships/hyperlink" Target="https://googleplex-android.git.corp.google.com/platform/tools/apksig/+/refs/heads/master/" TargetMode="External" /><Relationship Id="rId168" Type="http://schemas.openxmlformats.org/officeDocument/2006/relationships/hyperlink" Target="https://github.com/ben-manes/caffeine" TargetMode="External" /><Relationship Id="rId312" Type="http://schemas.openxmlformats.org/officeDocument/2006/relationships/hyperlink" Target="http://google3/third_party/java_src/jsinterop_annotations" TargetMode="External" /><Relationship Id="rId333" Type="http://schemas.openxmlformats.org/officeDocument/2006/relationships/hyperlink" Target="https://github.com/Kotlin/kotlinx.atomicfu" TargetMode="External" /><Relationship Id="rId354" Type="http://schemas.openxmlformats.org/officeDocument/2006/relationships/hyperlink" Target="https://git.gnome.org/browse/libsecret/" TargetMode="External" /><Relationship Id="rId540" Type="http://schemas.openxmlformats.org/officeDocument/2006/relationships/hyperlink" Target="http://valgrind.org/" TargetMode="External" /><Relationship Id="rId51" Type="http://schemas.openxmlformats.org/officeDocument/2006/relationships/hyperlink" Target="https://developer.android.com/topic/libraries/architecture/index.html" TargetMode="External" /><Relationship Id="rId72" Type="http://schemas.openxmlformats.org/officeDocument/2006/relationships/hyperlink" Target="https://developer.android.com/studio/index.html" TargetMode="External" /><Relationship Id="rId93" Type="http://schemas.openxmlformats.org/officeDocument/2006/relationships/hyperlink" Target="https://developer.android.com/jetpack/androidx/releases/core" TargetMode="External" /><Relationship Id="rId189" Type="http://schemas.openxmlformats.org/officeDocument/2006/relationships/hyperlink" Target="https://developer.android.com/jetpack/androidx/releases/core" TargetMode="External" /><Relationship Id="rId375" Type="http://schemas.openxmlformats.org/officeDocument/2006/relationships/hyperlink" Target="http://www.logilab.org/" TargetMode="External" /><Relationship Id="rId396" Type="http://schemas.openxmlformats.org/officeDocument/2006/relationships/hyperlink" Target="chrome://credits/This%20is%20the%20canonical%20public%20repository" TargetMode="External" /><Relationship Id="rId561" Type="http://schemas.openxmlformats.org/officeDocument/2006/relationships/hyperlink" Target="https://gitlab.freedesktop.org/xorg/proto/xproto/" TargetMode="External" /><Relationship Id="rId3" Type="http://schemas.openxmlformats.org/officeDocument/2006/relationships/settings" Target="settings.xml" /><Relationship Id="rId214" Type="http://schemas.openxmlformats.org/officeDocument/2006/relationships/hyperlink" Target="http://google3/third_party/java_src/error_prone/" TargetMode="External" /><Relationship Id="rId235" Type="http://schemas.openxmlformats.org/officeDocument/2006/relationships/hyperlink" Target="http://downloads.xiph.org/releases/flac/flac-1.3.1.tar.xz" TargetMode="External" /><Relationship Id="rId256" Type="http://schemas.openxmlformats.org/officeDocument/2006/relationships/hyperlink" Target="https://github.com/google/closure-library" TargetMode="External" /><Relationship Id="rId277" Type="http://schemas.openxmlformats.org/officeDocument/2006/relationships/hyperlink" Target="chrome://credits/NA" TargetMode="External" /><Relationship Id="rId298" Type="http://schemas.openxmlformats.org/officeDocument/2006/relationships/hyperlink" Target="https://chromium.googlesource.com/chromium/src/third_party/ipcz" TargetMode="External" /><Relationship Id="rId400" Type="http://schemas.openxmlformats.org/officeDocument/2006/relationships/hyperlink" Target="https://github.com/client9/stringencoders" TargetMode="External" /><Relationship Id="rId421" Type="http://schemas.openxmlformats.org/officeDocument/2006/relationships/hyperlink" Target="https://gitlab.xiph.org/xiph/opus" TargetMode="External" /><Relationship Id="rId442" Type="http://schemas.openxmlformats.org/officeDocument/2006/relationships/hyperlink" Target="https://developers.google.com/android/guides/setup" TargetMode="External" /><Relationship Id="rId463" Type="http://schemas.openxmlformats.org/officeDocument/2006/relationships/hyperlink" Target="https://github.com/puppeteer/puppeteer" TargetMode="External" /><Relationship Id="rId484" Type="http://schemas.openxmlformats.org/officeDocument/2006/relationships/hyperlink" Target="https://github.com/google/securemessage" TargetMode="External" /><Relationship Id="rId519" Type="http://schemas.openxmlformats.org/officeDocument/2006/relationships/hyperlink" Target="http://www.linux-usb.org/usb-ids.html" TargetMode="External" /><Relationship Id="rId116" Type="http://schemas.openxmlformats.org/officeDocument/2006/relationships/hyperlink" Target="http://developer.android.com/tools/extras/support-library.html" TargetMode="External" /><Relationship Id="rId137" Type="http://schemas.openxmlformats.org/officeDocument/2006/relationships/hyperlink" Target="https://developer.android.com/jetpack/androidx/releases/leanback" TargetMode="External" /><Relationship Id="rId158" Type="http://schemas.openxmlformats.org/officeDocument/2006/relationships/hyperlink" Target="http://software.blackmagicdesign.com/DeckLink/v10.7/Blackmagic_DeckLink_SDK_10.7.zip" TargetMode="External" /><Relationship Id="rId302" Type="http://schemas.openxmlformats.org/officeDocument/2006/relationships/hyperlink" Target="https://github.com/google/j2objc/" TargetMode="External" /><Relationship Id="rId323" Type="http://schemas.openxmlformats.org/officeDocument/2006/relationships/hyperlink" Target="https://github.com/KhronosGroup/glslang" TargetMode="External" /><Relationship Id="rId344" Type="http://schemas.openxmlformats.org/officeDocument/2006/relationships/hyperlink" Target="http://libcxxabi.llvm.org/" TargetMode="External" /><Relationship Id="rId530" Type="http://schemas.openxmlformats.org/officeDocument/2006/relationships/hyperlink" Target="https://chromium.googlesource.com/chromium/src/+/HEAD/third_party/liburlpattern" TargetMode="External" /><Relationship Id="rId20" Type="http://schemas.openxmlformats.org/officeDocument/2006/relationships/hyperlink" Target="http://lcamtuf.coredump.cx/afl/" TargetMode="External" /><Relationship Id="rId41" Type="http://schemas.openxmlformats.org/officeDocument/2006/relationships/hyperlink" Target="https://developer.android.com/jetpack/androidx/releases/lifecycle" TargetMode="External" /><Relationship Id="rId62" Type="http://schemas.openxmlformats.org/officeDocument/2006/relationships/hyperlink" Target="https://developer.android.com/jetpack/androidx/releases/room" TargetMode="External" /><Relationship Id="rId83" Type="http://schemas.openxmlformats.org/officeDocument/2006/relationships/hyperlink" Target="https://developer.android.com/jetpack/androidx/releases/exifinterface" TargetMode="External" /><Relationship Id="rId179" Type="http://schemas.openxmlformats.org/officeDocument/2006/relationships/hyperlink" Target="http://github.com/google/closure-compiler" TargetMode="External" /><Relationship Id="rId365" Type="http://schemas.openxmlformats.org/officeDocument/2006/relationships/hyperlink" Target="http://xmlsoft.org/XSLT" TargetMode="External" /><Relationship Id="rId386" Type="http://schemas.openxmlformats.org/officeDocument/2006/relationships/hyperlink" Target="https://github.com/google/material-design-icons" TargetMode="External" /><Relationship Id="rId551" Type="http://schemas.openxmlformats.org/officeDocument/2006/relationships/hyperlink" Target="http://webkit.org/" TargetMode="External" /><Relationship Id="rId572" Type="http://schemas.openxmlformats.org/officeDocument/2006/relationships/footer" Target="footer1.xml" /><Relationship Id="rId190" Type="http://schemas.openxmlformats.org/officeDocument/2006/relationships/hyperlink" Target="https://github.com/pytorch/cpuinfo" TargetMode="External" /><Relationship Id="rId204" Type="http://schemas.openxmlformats.org/officeDocument/2006/relationships/hyperlink" Target="https://djinni.xlcpp.dev/" TargetMode="External" /><Relationship Id="rId225" Type="http://schemas.openxmlformats.org/officeDocument/2006/relationships/hyperlink" Target="https://firebase.google.com/" TargetMode="External" /><Relationship Id="rId246" Type="http://schemas.openxmlformats.org/officeDocument/2006/relationships/hyperlink" Target="https://fusejs.io/" TargetMode="External" /><Relationship Id="rId267" Type="http://schemas.openxmlformats.org/officeDocument/2006/relationships/hyperlink" Target="https://github.com/grpc/grpc-java.git" TargetMode="External" /><Relationship Id="rId288" Type="http://schemas.openxmlformats.org/officeDocument/2006/relationships/hyperlink" Target="https://github.com/unicode-org/icu" TargetMode="External" /><Relationship Id="rId411" Type="http://schemas.openxmlformats.org/officeDocument/2006/relationships/hyperlink" Target="https://www.nasm.us/" TargetMode="External" /><Relationship Id="rId432" Type="http://schemas.openxmlformats.org/officeDocument/2006/relationships/hyperlink" Target="https://developers.google.com/android/guides/setup" TargetMode="External" /><Relationship Id="rId453" Type="http://schemas.openxmlformats.org/officeDocument/2006/relationships/hyperlink" Target="https://raw.githubusercontent.com/dsandler/markers/f27bef862b9edc39416aacff20c09b2b0e957e52/src/com/google/android/apps/markers/PressureCooker.java" TargetMode="External" /><Relationship Id="rId474" Type="http://schemas.openxmlformats.org/officeDocument/2006/relationships/hyperlink" Target="https://github.com/KeepSafe/ReLinker" TargetMode="External" /><Relationship Id="rId509" Type="http://schemas.openxmlformats.org/officeDocument/2006/relationships/hyperlink" Target="https://github.com/tensorflow/tflite-support" TargetMode="External" /><Relationship Id="rId106" Type="http://schemas.openxmlformats.org/officeDocument/2006/relationships/hyperlink" Target="https://developer.android.com/jetpack/androidx/releases/drawerlayout" TargetMode="External" /><Relationship Id="rId127" Type="http://schemas.openxmlformats.org/officeDocument/2006/relationships/hyperlink" Target="https://developer.android.com/jetpack/androidx/releases/tvprovider" TargetMode="External" /><Relationship Id="rId313" Type="http://schemas.openxmlformats.org/officeDocument/2006/relationships/hyperlink" Target="https://github.com/open-source-parsers/jsoncpp" TargetMode="External" /><Relationship Id="rId495" Type="http://schemas.openxmlformats.org/officeDocument/2006/relationships/hyperlink" Target="http://code.google.com/p/smhasher/" TargetMode="External" /><Relationship Id="rId10" Type="http://schemas.openxmlformats.org/officeDocument/2006/relationships/hyperlink" Target="chrome://credits/Google%20internal." TargetMode="External" /><Relationship Id="rId31" Type="http://schemas.openxmlformats.org/officeDocument/2006/relationships/hyperlink" Target="https://chromium.googlesource.com/chromium/src.git/+/master/third_party/android_crazy_linker/" TargetMode="External" /><Relationship Id="rId52" Type="http://schemas.openxmlformats.org/officeDocument/2006/relationships/hyperlink" Target="https://developer.android.com/jetpack/androidx/releases/lifecycle" TargetMode="External" /><Relationship Id="rId73" Type="http://schemas.openxmlformats.org/officeDocument/2006/relationships/hyperlink" Target="https://developer.android.com/studio/index.html" TargetMode="External" /><Relationship Id="rId94" Type="http://schemas.openxmlformats.org/officeDocument/2006/relationships/hyperlink" Target="http://developer.android.com/tools/extras/support-library.html" TargetMode="External" /><Relationship Id="rId148" Type="http://schemas.openxmlformats.org/officeDocument/2006/relationships/hyperlink" Target="https://github.com/google-ar/arcore-android-sdk" TargetMode="External" /><Relationship Id="rId169" Type="http://schemas.openxmlformats.org/officeDocument/2006/relationships/hyperlink" Target="https://chromium.googlesource.com/cast_core/public" TargetMode="External" /><Relationship Id="rId334" Type="http://schemas.openxmlformats.org/officeDocument/2006/relationships/hyperlink" Target="https://github.com/Kotlin/kotlinx.coroutines" TargetMode="External" /><Relationship Id="rId355" Type="http://schemas.openxmlformats.org/officeDocument/2006/relationships/hyperlink" Target="https://github.com/cisco/libsrtp" TargetMode="External" /><Relationship Id="rId376" Type="http://schemas.openxmlformats.org/officeDocument/2006/relationships/hyperlink" Target="https://airbnb.io/lottie/" TargetMode="External" /><Relationship Id="rId397" Type="http://schemas.openxmlformats.org/officeDocument/2006/relationships/hyperlink" Target="https://chromium.googlesource.com/chromiumos/platform/minigbm" TargetMode="External" /><Relationship Id="rId520" Type="http://schemas.openxmlformats.org/officeDocument/2006/relationships/hyperlink" Target="chrome://credits/Google%20internal." TargetMode="External" /><Relationship Id="rId541" Type="http://schemas.openxmlformats.org/officeDocument/2006/relationships/hyperlink" Target="https://developer.android.com/jetpack/androidx/releases/versionedparcelable" TargetMode="External" /><Relationship Id="rId562" Type="http://schemas.openxmlformats.org/officeDocument/2006/relationships/hyperlink" Target="https://gitlab.freedesktop.org/xdg/xdgmime" TargetMode="External" /><Relationship Id="rId4" Type="http://schemas.openxmlformats.org/officeDocument/2006/relationships/webSettings" Target="webSettings.xml" /><Relationship Id="rId180" Type="http://schemas.openxmlformats.org/officeDocument/2006/relationships/hyperlink" Target="http://caminobrowser.org/" TargetMode="External" /><Relationship Id="rId215" Type="http://schemas.openxmlformats.org/officeDocument/2006/relationships/hyperlink" Target="https://source.android.com/" TargetMode="External" /><Relationship Id="rId236" Type="http://schemas.openxmlformats.org/officeDocument/2006/relationships/hyperlink" Target="https://github.com/google/flatbuffers" TargetMode="External" /><Relationship Id="rId257" Type="http://schemas.openxmlformats.org/officeDocument/2006/relationships/hyperlink" Target="https://github.com/google/double-conversion" TargetMode="External" /><Relationship Id="rId278" Type="http://schemas.openxmlformats.org/officeDocument/2006/relationships/hyperlink" Target="chrome://credits/Google%20internal." TargetMode="External" /><Relationship Id="rId401" Type="http://schemas.openxmlformats.org/officeDocument/2006/relationships/hyperlink" Target="https://github.com/material-motion/motion-animator-objc" TargetMode="External" /><Relationship Id="rId422" Type="http://schemas.openxmlformats.org/officeDocument/2006/relationships/hyperlink" Target="https://github.com/khaledhosny/ots.git" TargetMode="External" /><Relationship Id="rId443" Type="http://schemas.openxmlformats.org/officeDocument/2006/relationships/hyperlink" Target="https://developers.google.com/android/guides/setup" TargetMode="External" /><Relationship Id="rId464" Type="http://schemas.openxmlformats.org/officeDocument/2006/relationships/hyperlink" Target="https://github.com/dpranke/pyjson5" TargetMode="External" /><Relationship Id="rId303" Type="http://schemas.openxmlformats.org/officeDocument/2006/relationships/hyperlink" Target="http://wiki.fasterxml.com/JacksonHome" TargetMode="External" /><Relationship Id="rId485" Type="http://schemas.openxmlformats.org/officeDocument/2006/relationships/hyperlink" Target="https://googleplex-android.git.corp.google.com/platform/frameworks/base/+/refs/heads/master/packages/SettingsLib/" TargetMode="External" /><Relationship Id="rId42" Type="http://schemas.openxmlformats.org/officeDocument/2006/relationships/hyperlink" Target="https://developer.android.com/topic/libraries/architecture/index.html" TargetMode="External" /><Relationship Id="rId84" Type="http://schemas.openxmlformats.org/officeDocument/2006/relationships/hyperlink" Target="https://developer.android.com/jetpack/androidx/releases/gridlayout" TargetMode="External" /><Relationship Id="rId138" Type="http://schemas.openxmlformats.org/officeDocument/2006/relationships/hyperlink" Target="https://developer.android.com/jetpack/androidx/releases/preference" TargetMode="External" /><Relationship Id="rId345" Type="http://schemas.openxmlformats.org/officeDocument/2006/relationships/hyperlink" Target="http://libevent.org/" TargetMode="External" /><Relationship Id="rId387" Type="http://schemas.openxmlformats.org/officeDocument/2006/relationships/hyperlink" Target="https://github.com/material-foundation/material-font-disk-loader-ios" TargetMode="External" /><Relationship Id="rId510" Type="http://schemas.openxmlformats.org/officeDocument/2006/relationships/hyperlink" Target="https://github.com/tensorflow/text.git" TargetMode="External" /><Relationship Id="rId552" Type="http://schemas.openxmlformats.org/officeDocument/2006/relationships/hyperlink" Target="https://chromium.googlesource.com/webm/libwebm" TargetMode="External" /><Relationship Id="rId191" Type="http://schemas.openxmlformats.org/officeDocument/2006/relationships/hyperlink" Target="https://crashpad.chromium.org/" TargetMode="External" /><Relationship Id="rId205" Type="http://schemas.openxmlformats.org/officeDocument/2006/relationships/hyperlink" Target="https://github.com/chromium/dom-distiller" TargetMode="External" /><Relationship Id="rId247" Type="http://schemas.openxmlformats.org/officeDocument/2006/relationships/hyperlink" Target="https://github.com/google/gemmlowp" TargetMode="External" /><Relationship Id="rId412" Type="http://schemas.openxmlformats.org/officeDocument/2006/relationships/hyperlink" Target="http://www.mozilla.org/projects/security/pki/nss/" TargetMode="External" /><Relationship Id="rId107" Type="http://schemas.openxmlformats.org/officeDocument/2006/relationships/hyperlink" Target="http://developer.android.com/tools/extras/support-library.html" TargetMode="External" /><Relationship Id="rId289" Type="http://schemas.openxmlformats.org/officeDocument/2006/relationships/hyperlink" Target="http://site.icu-project.org/download/69" TargetMode="External" /><Relationship Id="rId454" Type="http://schemas.openxmlformats.org/officeDocument/2006/relationships/hyperlink" Target="https://github.com/google/private-join-and-compute" TargetMode="External" /><Relationship Id="rId496" Type="http://schemas.openxmlformats.org/officeDocument/2006/relationships/hyperlink" Target="http://google.github.io/snappy/" TargetMode="External" /><Relationship Id="rId11" Type="http://schemas.openxmlformats.org/officeDocument/2006/relationships/hyperlink" Target="https://github.com/abseil/abseil-cpp" TargetMode="External" /><Relationship Id="rId53" Type="http://schemas.openxmlformats.org/officeDocument/2006/relationships/hyperlink" Target="https://developer.android.com/topic/libraries/architecture/index.html" TargetMode="External" /><Relationship Id="rId149" Type="http://schemas.openxmlformats.org/officeDocument/2006/relationships/hyperlink" Target="https://developers.google.com/ar/develop/java/enable-arcore" TargetMode="External" /><Relationship Id="rId314" Type="http://schemas.openxmlformats.org/officeDocument/2006/relationships/hyperlink" Target="https://github.com/open-source-parsers/jsoncpp/" TargetMode="External" /><Relationship Id="rId356" Type="http://schemas.openxmlformats.org/officeDocument/2006/relationships/hyperlink" Target="http://www.freedesktop.org/wiki/Software/systemd/" TargetMode="External" /><Relationship Id="rId398" Type="http://schemas.openxmlformats.org/officeDocument/2006/relationships/hyperlink" Target="http://google3/third_party/java_src/android_libs/mobiledatadownload" TargetMode="External" /><Relationship Id="rId521" Type="http://schemas.openxmlformats.org/officeDocument/2006/relationships/hyperlink" Target="http://google3/third_party/tink" TargetMode="External" /><Relationship Id="rId563" Type="http://schemas.openxmlformats.org/officeDocument/2006/relationships/hyperlink" Target="http://www.freedesktop.org/wiki/Software/xdg-user-dirs" TargetMode="External" /><Relationship Id="rId95" Type="http://schemas.openxmlformats.org/officeDocument/2006/relationships/hyperlink" Target="https://developer.android.com/jetpack/androidx/releases/coordinatorlayout" TargetMode="External" /><Relationship Id="rId160" Type="http://schemas.openxmlformats.org/officeDocument/2006/relationships/hyperlink" Target="https://boringssl.googlesource.com/boringssl" TargetMode="External" /><Relationship Id="rId216" Type="http://schemas.openxmlformats.org/officeDocument/2006/relationships/hyperlink" Target="https://github.com/libexpat/libexpat" TargetMode="External" /><Relationship Id="rId423" Type="http://schemas.openxmlformats.org/officeDocument/2006/relationships/hyperlink" Target="http://www.azillionmonkeys.com/qed/hash.html" TargetMode="External" /><Relationship Id="rId258" Type="http://schemas.openxmlformats.org/officeDocument/2006/relationships/hyperlink" Target="https://github.com/googlei18n/google-input-tools.git" TargetMode="External" /><Relationship Id="rId465" Type="http://schemas.openxmlformats.org/officeDocument/2006/relationships/hyperlink" Target="http://www.pylint.org/" TargetMode="External" /><Relationship Id="rId22" Type="http://schemas.openxmlformats.org/officeDocument/2006/relationships/hyperlink" Target="https://developer.android.com/jetpack/androidx/releases/startup" TargetMode="External" /><Relationship Id="rId64" Type="http://schemas.openxmlformats.org/officeDocument/2006/relationships/hyperlink" Target="https://developer.android.com/studio/index.html" TargetMode="External" /><Relationship Id="rId118" Type="http://schemas.openxmlformats.org/officeDocument/2006/relationships/hyperlink" Target="http://developer.android.com/tools/extras/support-library.html" TargetMode="External" /><Relationship Id="rId325" Type="http://schemas.openxmlformats.org/officeDocument/2006/relationships/hyperlink" Target="https://github.com/KhronosGroup/Vulkan-ValidationLayers" TargetMode="External" /><Relationship Id="rId367" Type="http://schemas.openxmlformats.org/officeDocument/2006/relationships/hyperlink" Target="https://github.com/nih-at/libzip" TargetMode="External" /><Relationship Id="rId532" Type="http://schemas.openxmlformats.org/officeDocument/2006/relationships/hyperlink" Target="http://swtch.com/plan9port/unix/" TargetMode="External" /><Relationship Id="rId574" Type="http://schemas.openxmlformats.org/officeDocument/2006/relationships/theme" Target="theme/theme1.xml" /><Relationship Id="rId171" Type="http://schemas.openxmlformats.org/officeDocument/2006/relationships/hyperlink" Target="https://repo1.maven.org/maven2/org/checkerframework/checker-util/3.11.0/checker-util-3.11.0.jar" TargetMode="External" /><Relationship Id="rId227" Type="http://schemas.openxmlformats.org/officeDocument/2006/relationships/hyperlink" Target="https://firebase.google.com/" TargetMode="External" /><Relationship Id="rId269" Type="http://schemas.openxmlformats.org/officeDocument/2006/relationships/hyperlink" Target="https://github.com/google/gson.git" TargetMode="External" /><Relationship Id="rId434" Type="http://schemas.openxmlformats.org/officeDocument/2006/relationships/hyperlink" Target="https://developers.google.com/android/guides/setup" TargetMode="External" /><Relationship Id="rId476" Type="http://schemas.openxmlformats.org/officeDocument/2006/relationships/hyperlink" Target="http://opensource.perlig.de/rjsmin/" TargetMode="External" /><Relationship Id="rId33" Type="http://schemas.openxmlformats.org/officeDocument/2006/relationships/hyperlink" Target="https://developer.android.com/jetpack/androidx/releases/emoji" TargetMode="External" /><Relationship Id="rId129" Type="http://schemas.openxmlformats.org/officeDocument/2006/relationships/hyperlink" Target="https://developer.android.com/jetpack/androidx/releases/vectordrawable" TargetMode="External" /><Relationship Id="rId280" Type="http://schemas.openxmlformats.org/officeDocument/2006/relationships/hyperlink" Target="https://github.com/Microsoft/webauthn/" TargetMode="External" /><Relationship Id="rId336" Type="http://schemas.openxmlformats.org/officeDocument/2006/relationships/hyperlink" Target="https://github.com/Kotlin/kotlinx.coroutines" TargetMode="External" /><Relationship Id="rId501" Type="http://schemas.openxmlformats.org/officeDocument/2006/relationships/hyperlink" Target="https://sqlite.org/" TargetMode="External" /><Relationship Id="rId543" Type="http://schemas.openxmlformats.org/officeDocument/2006/relationships/hyperlink" Target="https://github.com/KhronosGroup/Vulkan-Headers" TargetMode="External" /><Relationship Id="rId75" Type="http://schemas.openxmlformats.org/officeDocument/2006/relationships/hyperlink" Target="https://developer.android.com/studio/index.html" TargetMode="External" /><Relationship Id="rId140" Type="http://schemas.openxmlformats.org/officeDocument/2006/relationships/hyperlink" Target="https://developer.android.com/jetpack/androidx/releases/customview" TargetMode="External" /><Relationship Id="rId182" Type="http://schemas.openxmlformats.org/officeDocument/2006/relationships/hyperlink" Target="https://github.com/codemirror/CodeMirror.next/" TargetMode="External" /><Relationship Id="rId378" Type="http://schemas.openxmlformats.org/officeDocument/2006/relationships/hyperlink" Target="https://github.com/airbnb/lottie-web" TargetMode="External" /><Relationship Id="rId403" Type="http://schemas.openxmlformats.org/officeDocument/2006/relationships/hyperlink" Target="https://github.com/material-motion/motion-transitioning-objc" TargetMode="External" /><Relationship Id="rId6" Type="http://schemas.openxmlformats.org/officeDocument/2006/relationships/endnotes" Target="endnotes.xml" /><Relationship Id="rId238" Type="http://schemas.openxmlformats.org/officeDocument/2006/relationships/hyperlink" Target="https://github.com/google/flatbuffers/" TargetMode="External" /><Relationship Id="rId445" Type="http://schemas.openxmlformats.org/officeDocument/2006/relationships/hyperlink" Target="https://developers.google.com/android/guides/setup" TargetMode="External" /><Relationship Id="rId487" Type="http://schemas.openxmlformats.org/officeDocument/2006/relationships/hyperlink" Target="https://android.googlesource.com/platform/external/setupdesign/" TargetMode="External" /><Relationship Id="rId291" Type="http://schemas.openxmlformats.org/officeDocument/2006/relationships/hyperlink" Target="https://github.com/GoogleChromeLabs/chromium-bidi/archive/4062a90162c96bf96a69a27998719f947d6f7297.zip" TargetMode="External" /><Relationship Id="rId305" Type="http://schemas.openxmlformats.org/officeDocument/2006/relationships/hyperlink" Target="http://code.google.com/p/atinject/" TargetMode="External" /><Relationship Id="rId347" Type="http://schemas.openxmlformats.org/officeDocument/2006/relationships/hyperlink" Target="https://chromium.googlesource.com/codecs/libgav1/" TargetMode="External" /><Relationship Id="rId512" Type="http://schemas.openxmlformats.org/officeDocument/2006/relationships/hyperlink" Target="https://github.com/GoogleChromeLabs/text-fragments-polyfill" TargetMode="External" /><Relationship Id="rId44" Type="http://schemas.openxmlformats.org/officeDocument/2006/relationships/hyperlink" Target="https://developer.android.com/jetpack/androidx/releases/lifecycle" TargetMode="External" /><Relationship Id="rId86" Type="http://schemas.openxmlformats.org/officeDocument/2006/relationships/hyperlink" Target="http://developer.android.com/tools/extras/support-library.html" TargetMode="External" /><Relationship Id="rId151" Type="http://schemas.openxmlformats.org/officeDocument/2006/relationships/hyperlink" Target="https://github.com/googleapis/google-auth-library-java" TargetMode="External" /><Relationship Id="rId389" Type="http://schemas.openxmlformats.org/officeDocument/2006/relationships/hyperlink" Target="https://github.com/material-foundation/material-roboto-font-loader-ios" TargetMode="External" /><Relationship Id="rId554" Type="http://schemas.openxmlformats.org/officeDocument/2006/relationships/hyperlink" Target="http://www.webrtc.org/" TargetMode="External" /><Relationship Id="rId193" Type="http://schemas.openxmlformats.org/officeDocument/2006/relationships/hyperlink" Target="https://github.com/google/crubit" TargetMode="External" /><Relationship Id="rId207" Type="http://schemas.openxmlformats.org/officeDocument/2006/relationships/hyperlink" Target="https://easylist.to/easylist/easylist.txt" TargetMode="External" /><Relationship Id="rId249" Type="http://schemas.openxmlformats.org/officeDocument/2006/relationships/hyperlink" Target="https://www.khronos.org/registry/EGL/" TargetMode="External" /><Relationship Id="rId414" Type="http://schemas.openxmlformats.org/officeDocument/2006/relationships/hyperlink" Target="https://github.com/nmoinvaz/minizip" TargetMode="External" /><Relationship Id="rId456" Type="http://schemas.openxmlformats.org/officeDocument/2006/relationships/hyperlink" Target="https://developers.google.com/protocol-buffers" TargetMode="External" /><Relationship Id="rId498" Type="http://schemas.openxmlformats.org/officeDocument/2006/relationships/hyperlink" Target="https://github.com/KhronosGroup/SPIRV-Headers.git" TargetMode="External" /><Relationship Id="rId13" Type="http://schemas.openxmlformats.org/officeDocument/2006/relationships/hyperlink" Target="https://raw.githubusercontent.com/GoogleChrome/accessibility-developer-tools/master/dist/js/axs_testing.js" TargetMode="External" /><Relationship Id="rId109" Type="http://schemas.openxmlformats.org/officeDocument/2006/relationships/hyperlink" Target="http://developer.android.com/tools/extras/support-library.html" TargetMode="External" /><Relationship Id="rId260" Type="http://schemas.openxmlformats.org/officeDocument/2006/relationships/hyperlink" Target="https://pki.goog/roots.pem" TargetMode="External" /><Relationship Id="rId316" Type="http://schemas.openxmlformats.org/officeDocument/2006/relationships/hyperlink" Target="https://repo1.maven.org/maven2/org/apache/tomcat/tomcat-annotations-api/9.0.34/tomcat-annotations-api-9.0.34.jar" TargetMode="External" /><Relationship Id="rId523" Type="http://schemas.openxmlformats.org/officeDocument/2006/relationships/hyperlink" Target="http://google3/third_party/java_src/turbine" TargetMode="External" /><Relationship Id="rId55" Type="http://schemas.openxmlformats.org/officeDocument/2006/relationships/hyperlink" Target="http://developer.android.com/tools/extras/support-library.html" TargetMode="External" /><Relationship Id="rId97" Type="http://schemas.openxmlformats.org/officeDocument/2006/relationships/hyperlink" Target="http://developer.android.com/tools/extras/support-library.html" TargetMode="External" /><Relationship Id="rId120" Type="http://schemas.openxmlformats.org/officeDocument/2006/relationships/hyperlink" Target="http://developer.android.com/tools/extras/support-library.html" TargetMode="External" /><Relationship Id="rId358" Type="http://schemas.openxmlformats.org/officeDocument/2006/relationships/hyperlink" Target="https://android.googlesource.com/platform/system/core" TargetMode="External" /><Relationship Id="rId565" Type="http://schemas.openxmlformats.org/officeDocument/2006/relationships/hyperlink" Target="http://go/chrome-explore" TargetMode="External" /><Relationship Id="rId162" Type="http://schemas.openxmlformats.org/officeDocument/2006/relationships/hyperlink" Target="https://chromium.googlesource.com/breakpad/breakpad" TargetMode="External" /><Relationship Id="rId218" Type="http://schemas.openxmlformats.org/officeDocument/2006/relationships/hyperlink" Target="https://github.com/google/farmhash" TargetMode="External" /><Relationship Id="rId425" Type="http://schemas.openxmlformats.org/officeDocument/2006/relationships/hyperlink" Target="https://android.googlesource.com/platform/external/perfetto/" TargetMode="External" /><Relationship Id="rId467" Type="http://schemas.openxmlformats.org/officeDocument/2006/relationships/hyperlink" Target="https://quiche.googlesource.com/quiche" TargetMode="External" /><Relationship Id="rId271" Type="http://schemas.openxmlformats.org/officeDocument/2006/relationships/hyperlink" Target="https://github.com/google/guava" TargetMode="External" /><Relationship Id="rId24" Type="http://schemas.openxmlformats.org/officeDocument/2006/relationships/hyperlink" Target="http://developer.android.com/tools/extras/support-library.html" TargetMode="External" /><Relationship Id="rId66" Type="http://schemas.openxmlformats.org/officeDocument/2006/relationships/hyperlink" Target="https://developer.android.com/studio/index.html" TargetMode="External" /><Relationship Id="rId131" Type="http://schemas.openxmlformats.org/officeDocument/2006/relationships/hyperlink" Target="https://developer.android.com/jetpack/androidx/releases/tracing" TargetMode="External" /><Relationship Id="rId327" Type="http://schemas.openxmlformats.org/officeDocument/2006/relationships/hyperlink" Target="https://kotlinlang.org/" TargetMode="External" /><Relationship Id="rId369" Type="http://schemas.openxmlformats.org/officeDocument/2006/relationships/hyperlink" Target="chrome://credits/github.com/GoogleChrome/lighthouse" TargetMode="External" /><Relationship Id="rId534" Type="http://schemas.openxmlformats.org/officeDocument/2006/relationships/hyperlink" Target="http://sourceforge.net/projects/utfcpp/files/utf8cpp_2x/Release%202.3.4/utf8_v2_3_4.zip/download" TargetMode="External" /><Relationship Id="rId173" Type="http://schemas.openxmlformats.org/officeDocument/2006/relationships/hyperlink" Target="http://types.cs.washington.edu/checker-framework/releases/3.21.4-eisop1/checker-framework-3.21.4-eisop1.zip" TargetMode="External" /><Relationship Id="rId229" Type="http://schemas.openxmlformats.org/officeDocument/2006/relationships/hyperlink" Target="https://firebase.google.com/" TargetMode="External" /><Relationship Id="rId380" Type="http://schemas.openxmlformats.org/officeDocument/2006/relationships/hyperlink" Target="https://github.com/google/maldoca.git" TargetMode="External" /><Relationship Id="rId436" Type="http://schemas.openxmlformats.org/officeDocument/2006/relationships/hyperlink" Target="https://developers.google.com/android/guides/setup" TargetMode="External" /><Relationship Id="rId240" Type="http://schemas.openxmlformats.org/officeDocument/2006/relationships/hyperlink" Target="https://github.com/westes/flex" TargetMode="External" /><Relationship Id="rId478" Type="http://schemas.openxmlformats.org/officeDocument/2006/relationships/hyperlink" Target="https://github.com/ReactiveX/RxAndroid" TargetMode="External" /><Relationship Id="rId35" Type="http://schemas.openxmlformats.org/officeDocument/2006/relationships/hyperlink" Target="https://developer.android.com/jetpack/androidx/releases/emoji2" TargetMode="External" /><Relationship Id="rId77" Type="http://schemas.openxmlformats.org/officeDocument/2006/relationships/hyperlink" Target="https://developer.android.com/jetpack/androidx/releases/vectordrawable" TargetMode="External" /><Relationship Id="rId100" Type="http://schemas.openxmlformats.org/officeDocument/2006/relationships/hyperlink" Target="http://developer.android.com/tools/extras/support-library.html" TargetMode="External" /><Relationship Id="rId282" Type="http://schemas.openxmlformats.org/officeDocument/2006/relationships/hyperlink" Target="https://github.com/google/highwayhash/" TargetMode="External" /><Relationship Id="rId338" Type="http://schemas.openxmlformats.org/officeDocument/2006/relationships/hyperlink" Target="http://ltp.sourceforge.net/coverage/lcov.php" TargetMode="External" /><Relationship Id="rId503" Type="http://schemas.openxmlformats.org/officeDocument/2006/relationships/hyperlink" Target="http://www.suitable.com/tools/smslib.html" TargetMode="External" /><Relationship Id="rId545" Type="http://schemas.openxmlformats.org/officeDocument/2006/relationships/hyperlink" Target="https://github.com/KhronosGroup/Vulkan-Loader" TargetMode="External" /><Relationship Id="rId8" Type="http://schemas.openxmlformats.org/officeDocument/2006/relationships/hyperlink" Target="http://www.kurims.kyoto-u.ac.jp/~ooura/fft.html" TargetMode="External" /><Relationship Id="rId142" Type="http://schemas.openxmlformats.org/officeDocument/2006/relationships/hyperlink" Target="http://central.maven.org/maven2/org/codehaus/mojo/animal-sniffer-annotations/1.14/animal-sniffer-annotations-1.14.jar" TargetMode="External" /><Relationship Id="rId184" Type="http://schemas.openxmlformats.org/officeDocument/2006/relationships/hyperlink" Target="http://go/jcl" TargetMode="External" /><Relationship Id="rId391" Type="http://schemas.openxmlformats.org/officeDocument/2006/relationships/hyperlink" Target="https://github.com/material-foundation/material-text-accessibility-ios" TargetMode="External" /><Relationship Id="rId405" Type="http://schemas.openxmlformats.org/officeDocument/2006/relationships/hyperlink" Target="https://searchfox.org/mozilla-central/rev/0fec57c05d3996cc00c55a66f20dd5793a9bfb5d/security/manager/ssl/EnterpriseRoots.cpp" TargetMode="External" /><Relationship Id="rId447" Type="http://schemas.openxmlformats.org/officeDocument/2006/relationships/hyperlink" Target="https://developers.google.com/android/guides/setup" TargetMode="External" /><Relationship Id="rId251" Type="http://schemas.openxmlformats.org/officeDocument/2006/relationships/hyperlink" Target="http://google3/third_party/java_src/android_libs/glide" TargetMode="External" /><Relationship Id="rId489" Type="http://schemas.openxmlformats.org/officeDocument/2006/relationships/hyperlink" Target="https://github.com/google/shell-encryption" TargetMode="External" /><Relationship Id="rId46" Type="http://schemas.openxmlformats.org/officeDocument/2006/relationships/hyperlink" Target="https://developer.android.com/jetpack/androidx/releases/lifecycle" TargetMode="External" /><Relationship Id="rId293" Type="http://schemas.openxmlformats.org/officeDocument/2006/relationships/hyperlink" Target="https://chromium.googlesource.com/deps/inspector_protocol/" TargetMode="External" /><Relationship Id="rId307" Type="http://schemas.openxmlformats.org/officeDocument/2006/relationships/hyperlink" Target="https://developer.android.com/jetpack/androidx/releases/window-sidecar" TargetMode="External" /><Relationship Id="rId349" Type="http://schemas.openxmlformats.org/officeDocument/2006/relationships/hyperlink" Target="https://chromium.googlesource.com/chromiumos/platform2/libipp" TargetMode="External" /><Relationship Id="rId514" Type="http://schemas.openxmlformats.org/officeDocument/2006/relationships/hyperlink" Target="https://facebook.github.io/TextLayoutBuilder/" TargetMode="External" /><Relationship Id="rId556" Type="http://schemas.openxmlformats.org/officeDocument/2006/relationships/hyperlink" Target="https://gitlab.freedesktop.org/wayland/weston" TargetMode="External" /><Relationship Id="rId88" Type="http://schemas.openxmlformats.org/officeDocument/2006/relationships/hyperlink" Target="http://developer.android.com/tools/extras/support-library.html" TargetMode="External" /><Relationship Id="rId111" Type="http://schemas.openxmlformats.org/officeDocument/2006/relationships/hyperlink" Target="http://developer.android.com/tools/extras/support-library.html" TargetMode="External" /><Relationship Id="rId153" Type="http://schemas.openxmlformats.org/officeDocument/2006/relationships/hyperlink" Target="https://github.com/rharter/auto-value-gson" TargetMode="External" /><Relationship Id="rId195" Type="http://schemas.openxmlformats.org/officeDocument/2006/relationships/hyperlink" Target="http://r8.googlesource.com/r8" TargetMode="External" /><Relationship Id="rId209" Type="http://schemas.openxmlformats.org/officeDocument/2006/relationships/hyperlink" Target="https://github.com/googlei18n/emoji-segmenter" TargetMode="External" /><Relationship Id="rId360" Type="http://schemas.openxmlformats.org/officeDocument/2006/relationships/hyperlink" Target="https://github.com/cls/libutf" TargetMode="External" /><Relationship Id="rId416" Type="http://schemas.openxmlformats.org/officeDocument/2006/relationships/hyperlink" Target="https://square.github.io/okio/" TargetMode="External" /><Relationship Id="rId220" Type="http://schemas.openxmlformats.org/officeDocument/2006/relationships/hyperlink" Target="http://ffmpeg.org/" TargetMode="External" /><Relationship Id="rId458" Type="http://schemas.openxmlformats.org/officeDocument/2006/relationships/hyperlink" Target="https://github.com/google/protobuf" TargetMode="External" /><Relationship Id="rId15" Type="http://schemas.openxmlformats.org/officeDocument/2006/relationships/hyperlink" Target="https://github.com/acornjs/acorn" TargetMode="External" /><Relationship Id="rId57" Type="http://schemas.openxmlformats.org/officeDocument/2006/relationships/hyperlink" Target="http://developer.android.com/ndk/index.html" TargetMode="External" /><Relationship Id="rId262" Type="http://schemas.openxmlformats.org/officeDocument/2006/relationships/hyperlink" Target="https://github.com/googleapis/google-http-java-client" TargetMode="External" /><Relationship Id="rId318" Type="http://schemas.openxmlformats.org/officeDocument/2006/relationships/hyperlink" Target="http://search.maven.org/remotecontent?filepath=com/google/code/findbugs/jsr305/3.0.2/jsr305-3.0.2.jar" TargetMode="External" /><Relationship Id="rId525" Type="http://schemas.openxmlformats.org/officeDocument/2006/relationships/hyperlink" Target="ftp://ftp.iana.org/tz/releases/tzdata2021a.tar.gz" TargetMode="External" /><Relationship Id="rId567" Type="http://schemas.openxmlformats.org/officeDocument/2006/relationships/hyperlink" Target="http://tukaani.org/xz/" TargetMode="External" /><Relationship Id="rId99" Type="http://schemas.openxmlformats.org/officeDocument/2006/relationships/hyperlink" Target="https://developer.android.com/jetpack/androidx/releases/cursoradapter" TargetMode="External" /><Relationship Id="rId122" Type="http://schemas.openxmlformats.org/officeDocument/2006/relationships/hyperlink" Target="https://developer.android.com/jetpack/androidx/releases/viewpager" TargetMode="External" /><Relationship Id="rId164" Type="http://schemas.openxmlformats.org/officeDocument/2006/relationships/hyperlink" Target="http://www.daemonology.net/bsdiff/" TargetMode="External" /><Relationship Id="rId371" Type="http://schemas.openxmlformats.org/officeDocument/2006/relationships/hyperlink" Target="https://github.com/polymer/lit-html" TargetMode="External" /><Relationship Id="rId427" Type="http://schemas.openxmlformats.org/officeDocument/2006/relationships/hyperlink" Target="https://github.com/perfmark/perfmark" TargetMode="External" /><Relationship Id="rId469" Type="http://schemas.openxmlformats.org/officeDocument/2006/relationships/hyperlink" Target="https://android.googlesource.com/platform/frameworks/ex/+/a2da6c5ed5e33714602f7b2d628ab8e633271a57/framesequenc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40E560A-B351-704E-B67C-F58527E74D28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{540E560A-B351-704E-B67C-F58527E74D28}tf50002046.dotx</Template>
  <TotalTime>1</TotalTime>
  <Pages>1</Pages>
  <Words>8260</Words>
  <Characters>47084</Characters>
  <Application>Microsoft Office Word</Application>
  <DocSecurity>0</DocSecurity>
  <Lines>392</Lines>
  <Paragraphs>110</Paragraphs>
  <ScaleCrop>false</ScaleCrop>
  <Company/>
  <LinksUpToDate>false</LinksUpToDate>
  <CharactersWithSpaces>55234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 Isee</dc:creator>
  <cp:keywords/>
  <dc:description/>
  <cp:lastModifiedBy>Odd Isee</cp:lastModifiedBy>
  <cp:revision>2</cp:revision>
  <dcterms:created xsi:type="dcterms:W3CDTF">2022-10-14T10:25:00Z</dcterms:created>
  <dcterms:modified xsi:type="dcterms:W3CDTF">2022-10-14T10:25:00Z</dcterms:modified>
</cp:coreProperties>
</file>